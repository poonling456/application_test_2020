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AB61" w14:textId="6FEA3280" w:rsidR="00E95BC7" w:rsidRPr="00E2449F" w:rsidRDefault="00324EEC">
      <w:pPr>
        <w:jc w:val="center"/>
        <w:rPr>
          <w:rFonts w:cs="Arial"/>
          <w:sz w:val="44"/>
        </w:rPr>
      </w:pPr>
      <w:r>
        <w:rPr>
          <w:rFonts w:cs="Arial"/>
          <w:noProof/>
          <w:lang w:val="en-US"/>
        </w:rPr>
        <w:pict w14:anchorId="5AAF10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96" type="#_x0000_t75" style="position:absolute;left:0;text-align:left;margin-left:180pt;margin-top:19.5pt;width:135pt;height:39.35pt;z-index:-251656192" wrapcoords="-189 0 -189 20945 21600 20945 21600 0 -189 0" o:userdrawn="t">
            <v:imagedata r:id="rId8" o:title=""/>
            <w10:wrap type="through"/>
          </v:shape>
        </w:pict>
      </w:r>
      <w:r>
        <w:rPr>
          <w:rFonts w:cs="Arial"/>
          <w:noProof/>
          <w:sz w:val="44"/>
          <w:lang w:val="en-US"/>
        </w:rPr>
        <w:pict w14:anchorId="091DF6EA">
          <v:rect id="_x0000_s1597" style="position:absolute;left:0;text-align:left;margin-left:333pt;margin-top:9pt;width:117pt;height:675pt;z-index:251655168" fillcolor="black" stroked="f">
            <v:stroke dashstyle="1 1" endcap="round"/>
            <v:textbox style="mso-next-textbox:#_x0000_s1597">
              <w:txbxContent>
                <w:p w14:paraId="597CC48B" w14:textId="77777777" w:rsidR="00201970" w:rsidRDefault="00201970">
                  <w:pPr>
                    <w:rPr>
                      <w:rFonts w:ascii="Arial Black" w:hAnsi="Arial Black"/>
                      <w:color w:val="FFFFFF"/>
                      <w:sz w:val="40"/>
                      <w:szCs w:val="40"/>
                      <w:lang w:val="en-US"/>
                    </w:rPr>
                  </w:pPr>
                </w:p>
                <w:p w14:paraId="228CDB98" w14:textId="77777777" w:rsidR="00201970" w:rsidRDefault="00201970">
                  <w:pPr>
                    <w:rPr>
                      <w:rFonts w:ascii="Arial Black" w:hAnsi="Arial Black"/>
                      <w:color w:val="FFFFFF"/>
                      <w:sz w:val="40"/>
                      <w:szCs w:val="40"/>
                      <w:lang w:val="en-US"/>
                    </w:rPr>
                  </w:pPr>
                </w:p>
                <w:p w14:paraId="10D11A8E" w14:textId="77777777" w:rsidR="00201970" w:rsidRDefault="00201970">
                  <w:pPr>
                    <w:rPr>
                      <w:rFonts w:ascii="Arial Black" w:hAnsi="Arial Black"/>
                      <w:color w:val="FFFFFF"/>
                      <w:sz w:val="40"/>
                      <w:szCs w:val="40"/>
                      <w:lang w:val="en-US"/>
                    </w:rPr>
                  </w:pPr>
                </w:p>
                <w:p w14:paraId="40F4863D" w14:textId="77777777" w:rsidR="00201970" w:rsidRDefault="00201970">
                  <w:pPr>
                    <w:rPr>
                      <w:rFonts w:ascii="Arial Black" w:hAnsi="Arial Black"/>
                      <w:color w:val="FFFFFF"/>
                      <w:sz w:val="40"/>
                      <w:szCs w:val="40"/>
                      <w:lang w:val="en-US"/>
                    </w:rPr>
                  </w:pPr>
                </w:p>
                <w:p w14:paraId="7FCEA507" w14:textId="77777777" w:rsidR="00201970" w:rsidRDefault="00201970">
                  <w:pPr>
                    <w:rPr>
                      <w:rFonts w:ascii="Arial Black" w:hAnsi="Arial Black"/>
                      <w:color w:val="FFFFFF"/>
                      <w:sz w:val="40"/>
                      <w:szCs w:val="40"/>
                      <w:lang w:val="en-US"/>
                    </w:rPr>
                  </w:pPr>
                </w:p>
                <w:p w14:paraId="359DF9B3" w14:textId="77777777" w:rsidR="00201970" w:rsidRDefault="00201970">
                  <w:pPr>
                    <w:rPr>
                      <w:rFonts w:ascii="Arial Black" w:hAnsi="Arial Black"/>
                      <w:color w:val="FFFFFF"/>
                      <w:sz w:val="40"/>
                      <w:szCs w:val="40"/>
                      <w:lang w:val="en-US"/>
                    </w:rPr>
                  </w:pPr>
                </w:p>
                <w:p w14:paraId="0881211F" w14:textId="77777777" w:rsidR="00201970" w:rsidRDefault="00201970">
                  <w:pPr>
                    <w:rPr>
                      <w:rFonts w:ascii="Arial Black" w:hAnsi="Arial Black"/>
                      <w:color w:val="FFFFFF"/>
                      <w:sz w:val="40"/>
                      <w:szCs w:val="40"/>
                      <w:lang w:val="en-US"/>
                    </w:rPr>
                  </w:pPr>
                </w:p>
                <w:p w14:paraId="5CE0549D" w14:textId="77777777" w:rsidR="00201970" w:rsidRDefault="00201970">
                  <w:pPr>
                    <w:rPr>
                      <w:rFonts w:ascii="Arial Black" w:hAnsi="Arial Black"/>
                      <w:color w:val="FFFFFF"/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rect>
        </w:pict>
      </w:r>
    </w:p>
    <w:p w14:paraId="6DCF9F12" w14:textId="77777777" w:rsidR="00E95BC7" w:rsidRPr="00E2449F" w:rsidRDefault="00324EEC">
      <w:pPr>
        <w:jc w:val="center"/>
        <w:rPr>
          <w:rFonts w:cs="Arial"/>
          <w:sz w:val="44"/>
        </w:rPr>
      </w:pPr>
      <w:r>
        <w:rPr>
          <w:rFonts w:cs="Arial"/>
          <w:noProof/>
          <w:sz w:val="44"/>
          <w:lang w:val="en-US"/>
        </w:rPr>
        <w:pict w14:anchorId="5D961D3D">
          <v:shape id="_x0000_s1593" type="#_x0000_t75" style="position:absolute;left:0;text-align:left;margin-left:-45pt;margin-top:46.7pt;width:477pt;height:148.95pt;z-index:251659264">
            <v:imagedata r:id="rId9" o:title="PPT cover"/>
            <w10:wrap type="topAndBottom"/>
          </v:shape>
        </w:pict>
      </w:r>
    </w:p>
    <w:p w14:paraId="511678E3" w14:textId="77777777" w:rsidR="00E95BC7" w:rsidRPr="00E2449F" w:rsidRDefault="00E95BC7">
      <w:pPr>
        <w:jc w:val="center"/>
        <w:rPr>
          <w:rFonts w:cs="Arial"/>
          <w:sz w:val="44"/>
        </w:rPr>
      </w:pPr>
    </w:p>
    <w:p w14:paraId="66288656" w14:textId="77777777" w:rsidR="00E95BC7" w:rsidRPr="00E2449F" w:rsidRDefault="00E95BC7">
      <w:pPr>
        <w:jc w:val="right"/>
        <w:rPr>
          <w:rFonts w:cs="Arial"/>
          <w:b/>
          <w:sz w:val="44"/>
        </w:rPr>
      </w:pPr>
    </w:p>
    <w:p w14:paraId="3BB68455" w14:textId="77777777" w:rsidR="00E95BC7" w:rsidRPr="00E2449F" w:rsidRDefault="00324EEC">
      <w:pPr>
        <w:jc w:val="right"/>
        <w:rPr>
          <w:rFonts w:cs="Arial"/>
          <w:sz w:val="36"/>
        </w:rPr>
      </w:pPr>
      <w:r>
        <w:rPr>
          <w:noProof/>
          <w:sz w:val="20"/>
          <w:lang w:val="en"/>
        </w:rPr>
        <w:pict w14:anchorId="62EC89C5">
          <v:shapetype id="_x0000_t202" coordsize="21600,21600" o:spt="202" path="m,l,21600r21600,l21600,xe">
            <v:stroke joinstyle="miter"/>
            <v:path gradientshapeok="t" o:connecttype="rect"/>
          </v:shapetype>
          <v:shape id="_x0000_s1591" type="#_x0000_t202" style="position:absolute;left:0;text-align:left;margin-left:-21pt;margin-top:324pt;width:342pt;height:99pt;z-index:251658240;mso-position-vertical-relative:page" filled="f" stroked="f">
            <v:stroke dashstyle="1 1" endcap="round"/>
            <v:textbox style="mso-next-textbox:#_x0000_s1591">
              <w:txbxContent>
                <w:p w14:paraId="142732E9" w14:textId="77777777" w:rsidR="000030FD" w:rsidRDefault="000030FD" w:rsidP="00140BD7">
                  <w:pPr>
                    <w:jc w:val="right"/>
                    <w:rPr>
                      <w:rFonts w:cs="Arial"/>
                      <w:b/>
                      <w:sz w:val="40"/>
                      <w:szCs w:val="40"/>
                    </w:rPr>
                  </w:pPr>
                </w:p>
                <w:p w14:paraId="3ED8DD40" w14:textId="77777777" w:rsidR="00140BD7" w:rsidRPr="00F447AF" w:rsidRDefault="000030FD" w:rsidP="00140BD7">
                  <w:pPr>
                    <w:jc w:val="right"/>
                    <w:rPr>
                      <w:rFonts w:cs="Arial"/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  <w:lang w:val="en"/>
                    </w:rPr>
                    <w:t>GPA Modelling Exercise</w:t>
                  </w:r>
                </w:p>
                <w:p w14:paraId="20ACBA77" w14:textId="77777777" w:rsidR="00140BD7" w:rsidRDefault="00140BD7" w:rsidP="00140BD7">
                  <w:pPr>
                    <w:jc w:val="right"/>
                    <w:rPr>
                      <w:rFonts w:cs="Arial"/>
                      <w:b/>
                      <w:sz w:val="44"/>
                    </w:rPr>
                  </w:pPr>
                </w:p>
                <w:p w14:paraId="1D7A3562" w14:textId="77777777" w:rsidR="00201970" w:rsidRPr="00140BD7" w:rsidRDefault="00201970" w:rsidP="00140BD7">
                  <w:pPr>
                    <w:jc w:val="right"/>
                  </w:pPr>
                </w:p>
              </w:txbxContent>
            </v:textbox>
            <w10:wrap anchory="page"/>
          </v:shape>
        </w:pict>
      </w:r>
    </w:p>
    <w:p w14:paraId="63FF8AB7" w14:textId="77777777" w:rsidR="00E95BC7" w:rsidRPr="00E2449F" w:rsidRDefault="00E95BC7">
      <w:pPr>
        <w:jc w:val="right"/>
        <w:rPr>
          <w:rFonts w:cs="Arial"/>
        </w:rPr>
      </w:pPr>
    </w:p>
    <w:p w14:paraId="5D798684" w14:textId="77777777" w:rsidR="00E95BC7" w:rsidRPr="00E2449F" w:rsidRDefault="00E95BC7">
      <w:pPr>
        <w:jc w:val="center"/>
        <w:rPr>
          <w:rFonts w:cs="Arial"/>
        </w:rPr>
      </w:pPr>
    </w:p>
    <w:p w14:paraId="1A2A4F58" w14:textId="77777777" w:rsidR="00E95BC7" w:rsidRPr="00E2449F" w:rsidRDefault="00E95BC7">
      <w:pPr>
        <w:jc w:val="center"/>
        <w:rPr>
          <w:rFonts w:cs="Arial"/>
        </w:rPr>
      </w:pPr>
    </w:p>
    <w:p w14:paraId="6432B131" w14:textId="77777777" w:rsidR="00E95BC7" w:rsidRPr="00E2449F" w:rsidRDefault="00E95BC7">
      <w:pPr>
        <w:jc w:val="center"/>
        <w:rPr>
          <w:rFonts w:cs="Arial"/>
        </w:rPr>
      </w:pPr>
    </w:p>
    <w:p w14:paraId="07C496EC" w14:textId="77777777" w:rsidR="00E95BC7" w:rsidRPr="00E2449F" w:rsidRDefault="00E95BC7">
      <w:pPr>
        <w:jc w:val="center"/>
        <w:rPr>
          <w:rFonts w:cs="Arial"/>
        </w:rPr>
      </w:pPr>
    </w:p>
    <w:p w14:paraId="1BDE815A" w14:textId="77777777" w:rsidR="00E95BC7" w:rsidRPr="00E2449F" w:rsidRDefault="00E95BC7">
      <w:pPr>
        <w:jc w:val="center"/>
        <w:rPr>
          <w:rFonts w:cs="Arial"/>
        </w:rPr>
      </w:pPr>
    </w:p>
    <w:p w14:paraId="42151437" w14:textId="77777777" w:rsidR="00E95BC7" w:rsidRPr="00E2449F" w:rsidRDefault="00E95BC7">
      <w:pPr>
        <w:jc w:val="center"/>
        <w:rPr>
          <w:rFonts w:cs="Arial"/>
        </w:rPr>
      </w:pPr>
    </w:p>
    <w:p w14:paraId="3DB55680" w14:textId="77777777" w:rsidR="00E95BC7" w:rsidRPr="00E2449F" w:rsidRDefault="00E95BC7">
      <w:pPr>
        <w:jc w:val="center"/>
        <w:rPr>
          <w:rFonts w:cs="Arial"/>
        </w:rPr>
      </w:pPr>
    </w:p>
    <w:p w14:paraId="70C44224" w14:textId="77777777" w:rsidR="00E95BC7" w:rsidRPr="00E2449F" w:rsidRDefault="00E95BC7">
      <w:pPr>
        <w:jc w:val="center"/>
        <w:rPr>
          <w:rFonts w:cs="Arial"/>
        </w:rPr>
      </w:pPr>
    </w:p>
    <w:p w14:paraId="342A5085" w14:textId="77777777" w:rsidR="00E95BC7" w:rsidRPr="00E2449F" w:rsidRDefault="00E95BC7">
      <w:pPr>
        <w:jc w:val="center"/>
        <w:rPr>
          <w:rFonts w:cs="Arial"/>
        </w:rPr>
      </w:pPr>
    </w:p>
    <w:p w14:paraId="565FD874" w14:textId="77777777" w:rsidR="00E95BC7" w:rsidRPr="00E2449F" w:rsidRDefault="00E95BC7">
      <w:pPr>
        <w:jc w:val="center"/>
        <w:rPr>
          <w:rFonts w:cs="Arial"/>
        </w:rPr>
      </w:pPr>
    </w:p>
    <w:p w14:paraId="35FFC7B0" w14:textId="77777777" w:rsidR="00E95BC7" w:rsidRPr="00E2449F" w:rsidRDefault="00E95BC7">
      <w:pPr>
        <w:jc w:val="right"/>
        <w:rPr>
          <w:rFonts w:cs="Arial"/>
          <w:sz w:val="28"/>
        </w:rPr>
      </w:pPr>
    </w:p>
    <w:p w14:paraId="309C73D8" w14:textId="77777777" w:rsidR="00E95BC7" w:rsidRPr="00E2449F" w:rsidRDefault="00324EEC">
      <w:pPr>
        <w:jc w:val="center"/>
        <w:rPr>
          <w:rFonts w:cs="Arial"/>
          <w:sz w:val="32"/>
        </w:rPr>
      </w:pPr>
      <w:r>
        <w:rPr>
          <w:noProof/>
          <w:sz w:val="20"/>
          <w:lang w:val="en"/>
        </w:rPr>
        <w:pict w14:anchorId="276E37E3">
          <v:shape id="_x0000_s1590" type="#_x0000_t202" style="position:absolute;left:0;text-align:left;margin-left:41.15pt;margin-top:499pt;width:279pt;height:50pt;z-index:251657216;mso-position-vertical-relative:page" filled="f" stroked="f">
            <v:stroke dashstyle="1 1" endcap="round"/>
            <v:textbox style="mso-next-textbox:#_x0000_s1590">
              <w:txbxContent>
                <w:p w14:paraId="70616710" w14:textId="77777777" w:rsidR="00201970" w:rsidRDefault="00975469">
                  <w:pPr>
                    <w:jc w:val="right"/>
                    <w:rPr>
                      <w:rFonts w:cs="Arial"/>
                      <w:sz w:val="28"/>
                    </w:rPr>
                  </w:pPr>
                  <w:r>
                    <w:rPr>
                      <w:sz w:val="28"/>
                      <w:lang w:val="en"/>
                    </w:rPr>
                    <w:t>Document Version: 1</w:t>
                  </w:r>
                </w:p>
                <w:p w14:paraId="63BBB165" w14:textId="77777777" w:rsidR="00201970" w:rsidRDefault="00201970" w:rsidP="00A83791">
                  <w:pPr>
                    <w:jc w:val="right"/>
                  </w:pPr>
                  <w:r>
                    <w:rPr>
                      <w:sz w:val="28"/>
                      <w:lang w:val="en"/>
                    </w:rPr>
                    <w:t xml:space="preserve">Date: </w:t>
                  </w:r>
                  <w:r w:rsidR="000030FD">
                    <w:rPr>
                      <w:sz w:val="28"/>
                      <w:lang w:val="en"/>
                    </w:rPr>
                    <w:t>Sep</w:t>
                  </w:r>
                  <w:r w:rsidR="00E17AD0">
                    <w:rPr>
                      <w:sz w:val="28"/>
                      <w:lang w:val="en"/>
                    </w:rPr>
                    <w:t xml:space="preserve"> 20</w:t>
                  </w:r>
                  <w:r w:rsidR="00CB43C0">
                    <w:rPr>
                      <w:sz w:val="28"/>
                      <w:lang w:val="en"/>
                    </w:rPr>
                    <w:t>1</w:t>
                  </w:r>
                  <w:r w:rsidR="000030FD">
                    <w:rPr>
                      <w:sz w:val="28"/>
                      <w:lang w:val="en"/>
                    </w:rPr>
                    <w:t>9</w:t>
                  </w:r>
                </w:p>
              </w:txbxContent>
            </v:textbox>
            <w10:wrap anchory="page"/>
          </v:shape>
        </w:pict>
      </w:r>
    </w:p>
    <w:p w14:paraId="7D14F530" w14:textId="77777777" w:rsidR="00E95BC7" w:rsidRPr="00E2449F" w:rsidRDefault="00E95BC7">
      <w:pPr>
        <w:jc w:val="center"/>
        <w:rPr>
          <w:rFonts w:cs="Arial"/>
          <w:lang w:eastAsia="zh-CN"/>
        </w:rPr>
      </w:pPr>
      <w:r w:rsidRPr="00E2449F">
        <w:rPr>
          <w:rFonts w:cs="Arial"/>
          <w:lang w:eastAsia="zh-CN"/>
        </w:rPr>
        <w:t xml:space="preserve"> </w:t>
      </w:r>
    </w:p>
    <w:p w14:paraId="280F3CD5" w14:textId="77777777" w:rsidR="00E95BC7" w:rsidRPr="00E2449F" w:rsidRDefault="00E95BC7">
      <w:pPr>
        <w:jc w:val="center"/>
        <w:rPr>
          <w:rFonts w:cs="Arial"/>
          <w:sz w:val="32"/>
          <w:lang w:eastAsia="zh-CN"/>
        </w:rPr>
      </w:pPr>
    </w:p>
    <w:p w14:paraId="6B9D7DBC" w14:textId="77777777" w:rsidR="00E95BC7" w:rsidRPr="00E2449F" w:rsidRDefault="00324EEC">
      <w:pPr>
        <w:pStyle w:val="Heading1"/>
        <w:rPr>
          <w:rFonts w:ascii="Arial" w:hAnsi="Arial"/>
          <w:sz w:val="32"/>
          <w:lang w:eastAsia="zh-CN"/>
        </w:rPr>
      </w:pPr>
      <w:r>
        <w:rPr>
          <w:noProof/>
          <w:lang w:val="en"/>
        </w:rPr>
        <w:pict w14:anchorId="4A62D9D4">
          <v:shape id="_x0000_s1100" type="#_x0000_t202" style="position:absolute;margin-left:9pt;margin-top:9in;width:315pt;height:126pt;z-index:251656192;mso-position-vertical-relative:page" stroked="f">
            <v:textbox style="mso-next-textbox:#_x0000_s1100">
              <w:txbxContent>
                <w:p w14:paraId="0B87EF07" w14:textId="77777777" w:rsidR="00201970" w:rsidRDefault="00201970" w:rsidP="00CF00D3">
                  <w:pPr>
                    <w:ind w:right="110"/>
                    <w:jc w:val="right"/>
                    <w:rPr>
                      <w:rFonts w:cs="Arial"/>
                    </w:rPr>
                  </w:pPr>
                </w:p>
                <w:p w14:paraId="78E9A500" w14:textId="77777777" w:rsidR="00201970" w:rsidRDefault="000030FD">
                  <w:pPr>
                    <w:jc w:val="right"/>
                    <w:rPr>
                      <w:rFonts w:cs="Arial"/>
                    </w:rPr>
                  </w:pPr>
                  <w:r>
                    <w:rPr>
                      <w:lang w:val="en"/>
                    </w:rPr>
                    <w:t>GPA HK</w:t>
                  </w:r>
                </w:p>
                <w:p w14:paraId="366BD973" w14:textId="77777777" w:rsidR="00201970" w:rsidRDefault="00201970">
                  <w:pPr>
                    <w:jc w:val="right"/>
                    <w:rPr>
                      <w:rFonts w:cs="Arial"/>
                      <w:b/>
                      <w:bCs/>
                    </w:rPr>
                  </w:pPr>
                  <w:r>
                    <w:rPr>
                      <w:b/>
                      <w:bCs/>
                      <w:lang w:val="en"/>
                    </w:rPr>
                    <w:t xml:space="preserve">DBS Bank Limited </w:t>
                  </w:r>
                </w:p>
                <w:p w14:paraId="6281F2B5" w14:textId="77777777" w:rsidR="00201970" w:rsidRDefault="00201970">
                  <w:pPr>
                    <w:jc w:val="right"/>
                  </w:pPr>
                </w:p>
              </w:txbxContent>
            </v:textbox>
            <w10:wrap anchory="page"/>
          </v:shape>
        </w:pict>
      </w:r>
    </w:p>
    <w:p w14:paraId="13ED84A5" w14:textId="77777777" w:rsidR="00E95BC7" w:rsidRPr="00E2449F" w:rsidRDefault="00E95BC7">
      <w:pPr>
        <w:jc w:val="center"/>
        <w:rPr>
          <w:rFonts w:cs="Arial"/>
          <w:sz w:val="32"/>
          <w:lang w:eastAsia="zh-CN"/>
        </w:rPr>
        <w:sectPr w:rsidR="00E95BC7" w:rsidRPr="00E2449F" w:rsidSect="00A0567C">
          <w:headerReference w:type="default" r:id="rId10"/>
          <w:footerReference w:type="even" r:id="rId11"/>
          <w:pgSz w:w="11907" w:h="16840" w:code="9"/>
          <w:pgMar w:top="1440" w:right="1800" w:bottom="1440" w:left="1800" w:header="720" w:footer="720" w:gutter="0"/>
          <w:pgBorders w:display="notFirstPage" w:offsetFrom="page">
            <w:top w:val="single" w:sz="4" w:space="24" w:color="999999"/>
            <w:left w:val="single" w:sz="4" w:space="24" w:color="999999"/>
            <w:bottom w:val="single" w:sz="4" w:space="24" w:color="999999"/>
            <w:right w:val="single" w:sz="4" w:space="24" w:color="999999"/>
          </w:pgBorders>
          <w:cols w:space="720"/>
          <w:docGrid w:linePitch="360"/>
        </w:sectPr>
      </w:pPr>
    </w:p>
    <w:p w14:paraId="1A065E6C" w14:textId="77777777" w:rsidR="000030FD" w:rsidRPr="00A81061" w:rsidRDefault="00642DA1" w:rsidP="000030FD">
      <w:pPr>
        <w:pStyle w:val="BodyText"/>
        <w:spacing w:line="600" w:lineRule="auto"/>
        <w:rPr>
          <w:rFonts w:eastAsia="DengXian" w:cs="Arial"/>
          <w:b/>
          <w:i w:val="0"/>
          <w:sz w:val="28"/>
          <w:lang w:eastAsia="zh-CN"/>
        </w:rPr>
      </w:pPr>
      <w:bookmarkStart w:id="0" w:name="_Toc320631418"/>
      <w:r w:rsidRPr="00A81061">
        <w:rPr>
          <w:b/>
          <w:i w:val="0"/>
          <w:sz w:val="28"/>
          <w:lang w:val="en" w:eastAsia="zh-CN"/>
        </w:rPr>
        <w:lastRenderedPageBreak/>
        <w:t>Topic:</w:t>
      </w:r>
    </w:p>
    <w:p w14:paraId="01611CB8" w14:textId="77777777" w:rsidR="000030FD" w:rsidRPr="00A81061" w:rsidRDefault="00642DA1" w:rsidP="00D74145">
      <w:pPr>
        <w:pStyle w:val="BodyText"/>
        <w:spacing w:after="240" w:line="480" w:lineRule="auto"/>
        <w:rPr>
          <w:rFonts w:eastAsia="DengXian" w:cs="Arial"/>
          <w:i w:val="0"/>
          <w:lang w:eastAsia="zh-CN"/>
        </w:rPr>
      </w:pPr>
      <w:r w:rsidRPr="00A81061">
        <w:rPr>
          <w:i w:val="0"/>
          <w:lang w:val="en" w:eastAsia="zh-CN"/>
        </w:rPr>
        <w:t>Please build a regression model using the dataset attached. The dataset is randomly sampled from elementary school</w:t>
      </w:r>
      <w:r w:rsidR="008A3CFD">
        <w:rPr>
          <w:i w:val="0"/>
          <w:lang w:val="en" w:eastAsia="zh-CN"/>
        </w:rPr>
        <w:t>s in a region</w:t>
      </w:r>
      <w:r w:rsidRPr="00A81061">
        <w:rPr>
          <w:i w:val="0"/>
          <w:lang w:val="en" w:eastAsia="zh-CN"/>
        </w:rPr>
        <w:t xml:space="preserve"> . Please build a model to explore possible factors affecting the academic performance. Please refer to the appendix for the explanations of each data field.</w:t>
      </w:r>
    </w:p>
    <w:p w14:paraId="05977D43" w14:textId="77777777" w:rsidR="000030FD" w:rsidRPr="00A81061" w:rsidRDefault="00D74145" w:rsidP="00D74145">
      <w:pPr>
        <w:pStyle w:val="BodyText"/>
        <w:spacing w:after="240" w:line="480" w:lineRule="auto"/>
        <w:rPr>
          <w:rFonts w:eastAsia="DengXian" w:cs="Arial"/>
          <w:i w:val="0"/>
          <w:lang w:eastAsia="zh-CN"/>
        </w:rPr>
      </w:pPr>
      <w:r w:rsidRPr="00A81061">
        <w:rPr>
          <w:i w:val="0"/>
          <w:lang w:val="en" w:eastAsia="zh-CN"/>
        </w:rPr>
        <w:t>Main Steps</w:t>
      </w:r>
      <w:r w:rsidRPr="00A81061">
        <w:rPr>
          <w:i w:val="0"/>
          <w:lang w:val="en" w:eastAsia="zh-CN"/>
        </w:rPr>
        <w:t>：</w:t>
      </w:r>
    </w:p>
    <w:p w14:paraId="1FAD3295" w14:textId="77777777" w:rsidR="000030FD" w:rsidRPr="00A81061" w:rsidRDefault="00642DA1" w:rsidP="00D74145">
      <w:pPr>
        <w:pStyle w:val="BodyText"/>
        <w:numPr>
          <w:ilvl w:val="0"/>
          <w:numId w:val="34"/>
        </w:numPr>
        <w:spacing w:after="240" w:line="480" w:lineRule="auto"/>
        <w:rPr>
          <w:rFonts w:eastAsia="DengXian" w:cs="Arial"/>
          <w:i w:val="0"/>
          <w:lang w:eastAsia="zh-CN"/>
        </w:rPr>
      </w:pPr>
      <w:r w:rsidRPr="00A81061">
        <w:rPr>
          <w:i w:val="0"/>
          <w:lang w:val="en" w:eastAsia="zh-CN"/>
        </w:rPr>
        <w:t xml:space="preserve">Select model </w:t>
      </w:r>
      <w:proofErr w:type="gramStart"/>
      <w:r w:rsidRPr="00A81061">
        <w:rPr>
          <w:i w:val="0"/>
          <w:lang w:val="en" w:eastAsia="zh-CN"/>
        </w:rPr>
        <w:t>factors</w:t>
      </w:r>
      <w:proofErr w:type="gramEnd"/>
    </w:p>
    <w:bookmarkEnd w:id="0"/>
    <w:p w14:paraId="527A48CA" w14:textId="77777777" w:rsidR="000030FD" w:rsidRPr="00A81061" w:rsidRDefault="00642DA1" w:rsidP="00D74145">
      <w:pPr>
        <w:pStyle w:val="BodyText"/>
        <w:numPr>
          <w:ilvl w:val="0"/>
          <w:numId w:val="34"/>
        </w:numPr>
        <w:spacing w:after="240" w:line="480" w:lineRule="auto"/>
        <w:rPr>
          <w:rFonts w:eastAsia="DengXian" w:cs="Arial"/>
          <w:i w:val="0"/>
          <w:lang w:eastAsia="zh-CN"/>
        </w:rPr>
      </w:pPr>
      <w:r w:rsidRPr="00A81061">
        <w:rPr>
          <w:i w:val="0"/>
          <w:lang w:val="en" w:eastAsia="zh-CN"/>
        </w:rPr>
        <w:t xml:space="preserve">Run multivariate regression </w:t>
      </w:r>
      <w:proofErr w:type="gramStart"/>
      <w:r w:rsidRPr="00A81061">
        <w:rPr>
          <w:i w:val="0"/>
          <w:lang w:val="en" w:eastAsia="zh-CN"/>
        </w:rPr>
        <w:t>model</w:t>
      </w:r>
      <w:proofErr w:type="gramEnd"/>
    </w:p>
    <w:p w14:paraId="384752F3" w14:textId="77777777" w:rsidR="000030FD" w:rsidRPr="00A81061" w:rsidRDefault="00642DA1" w:rsidP="00D74145">
      <w:pPr>
        <w:pStyle w:val="BodyText"/>
        <w:numPr>
          <w:ilvl w:val="0"/>
          <w:numId w:val="34"/>
        </w:numPr>
        <w:spacing w:after="240" w:line="480" w:lineRule="auto"/>
        <w:rPr>
          <w:rFonts w:eastAsia="DengXian" w:cs="Arial"/>
          <w:i w:val="0"/>
          <w:lang w:eastAsia="zh-CN"/>
        </w:rPr>
      </w:pPr>
      <w:r w:rsidRPr="00A81061">
        <w:rPr>
          <w:i w:val="0"/>
          <w:lang w:val="en" w:eastAsia="zh-CN"/>
        </w:rPr>
        <w:t>Test the classical problems in the regression model: Multicollinearity, Heteroscedasticity and Auto-</w:t>
      </w:r>
      <w:proofErr w:type="gramStart"/>
      <w:r w:rsidRPr="00A81061">
        <w:rPr>
          <w:i w:val="0"/>
          <w:lang w:val="en" w:eastAsia="zh-CN"/>
        </w:rPr>
        <w:t>correlation</w:t>
      </w:r>
      <w:proofErr w:type="gramEnd"/>
    </w:p>
    <w:p w14:paraId="2346031B" w14:textId="77777777" w:rsidR="003B262F" w:rsidRDefault="00642DA1" w:rsidP="003B262F">
      <w:pPr>
        <w:pStyle w:val="BodyText"/>
        <w:numPr>
          <w:ilvl w:val="0"/>
          <w:numId w:val="34"/>
        </w:numPr>
        <w:spacing w:after="240" w:line="480" w:lineRule="auto"/>
        <w:rPr>
          <w:rFonts w:eastAsia="DengXian" w:cs="Arial"/>
          <w:i w:val="0"/>
          <w:lang w:eastAsia="zh-CN"/>
        </w:rPr>
      </w:pPr>
      <w:r w:rsidRPr="00A81061">
        <w:rPr>
          <w:i w:val="0"/>
          <w:lang w:val="en" w:eastAsia="zh-CN"/>
        </w:rPr>
        <w:t xml:space="preserve">Provide remedies to the problems </w:t>
      </w:r>
      <w:r w:rsidR="00D74145" w:rsidRPr="00D74145">
        <w:rPr>
          <w:i w:val="0"/>
          <w:lang w:val="en" w:eastAsia="zh-CN"/>
        </w:rPr>
        <w:t xml:space="preserve">identified </w:t>
      </w:r>
      <w:r w:rsidR="00D74145" w:rsidRPr="00A81061">
        <w:rPr>
          <w:i w:val="0"/>
          <w:lang w:val="en" w:eastAsia="zh-CN"/>
        </w:rPr>
        <w:t xml:space="preserve">in the </w:t>
      </w:r>
      <w:proofErr w:type="gramStart"/>
      <w:r w:rsidR="00D74145" w:rsidRPr="00A81061">
        <w:rPr>
          <w:i w:val="0"/>
          <w:lang w:val="en" w:eastAsia="zh-CN"/>
        </w:rPr>
        <w:t>model</w:t>
      </w:r>
      <w:proofErr w:type="gramEnd"/>
    </w:p>
    <w:p w14:paraId="4FF1D995" w14:textId="77777777" w:rsidR="003B262F" w:rsidRDefault="003B262F" w:rsidP="003B262F">
      <w:pPr>
        <w:pStyle w:val="BodyText"/>
        <w:spacing w:after="240" w:line="480" w:lineRule="auto"/>
        <w:rPr>
          <w:rFonts w:eastAsia="DengXian" w:cs="Arial"/>
          <w:i w:val="0"/>
          <w:lang w:eastAsia="zh-CN"/>
        </w:rPr>
      </w:pPr>
    </w:p>
    <w:p w14:paraId="0C34FA81" w14:textId="77777777" w:rsidR="000030FD" w:rsidRPr="003B262F" w:rsidRDefault="000030FD" w:rsidP="003B262F">
      <w:pPr>
        <w:pStyle w:val="BodyText"/>
        <w:spacing w:after="240" w:line="480" w:lineRule="auto"/>
        <w:rPr>
          <w:rFonts w:eastAsia="DengXian" w:cs="Arial"/>
          <w:i w:val="0"/>
          <w:lang w:eastAsia="zh-CN"/>
        </w:rPr>
      </w:pPr>
      <w:r w:rsidRPr="003B262F">
        <w:rPr>
          <w:i w:val="0"/>
          <w:lang w:val="en" w:eastAsia="zh-CN"/>
        </w:rPr>
        <w:t>Please select at least one method for each category from the below table. On top of that, feel free to try more methods not listed in the table.</w:t>
      </w:r>
    </w:p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3"/>
        <w:gridCol w:w="2569"/>
        <w:gridCol w:w="5755"/>
      </w:tblGrid>
      <w:tr w:rsidR="000030FD" w:rsidRPr="00A81061" w14:paraId="19CE728C" w14:textId="77777777" w:rsidTr="008D25FE">
        <w:trPr>
          <w:trHeight w:val="647"/>
        </w:trPr>
        <w:tc>
          <w:tcPr>
            <w:tcW w:w="752" w:type="pct"/>
            <w:vMerge w:val="restart"/>
            <w:shd w:val="clear" w:color="auto" w:fill="FFFFFF"/>
          </w:tcPr>
          <w:p w14:paraId="677AE461" w14:textId="77777777" w:rsidR="000030FD" w:rsidRPr="00462A00" w:rsidRDefault="00D74145" w:rsidP="00D74145">
            <w:pPr>
              <w:pStyle w:val="BodyText"/>
              <w:rPr>
                <w:rFonts w:eastAsia="DengXian" w:cs="Arial"/>
                <w:b/>
                <w:i w:val="0"/>
                <w:lang w:eastAsia="zh-CN"/>
              </w:rPr>
            </w:pPr>
            <w:r w:rsidRPr="00462A00">
              <w:rPr>
                <w:b/>
                <w:i w:val="0"/>
                <w:lang w:val="en" w:eastAsia="zh-CN"/>
              </w:rPr>
              <w:t>Test Methods</w:t>
            </w:r>
          </w:p>
        </w:tc>
        <w:tc>
          <w:tcPr>
            <w:tcW w:w="1311" w:type="pct"/>
            <w:shd w:val="clear" w:color="auto" w:fill="auto"/>
          </w:tcPr>
          <w:p w14:paraId="70983BF2" w14:textId="77777777" w:rsidR="000030FD" w:rsidRPr="00A81061" w:rsidRDefault="00D74145" w:rsidP="00D74145">
            <w:pPr>
              <w:pStyle w:val="BodyText"/>
              <w:rPr>
                <w:rFonts w:eastAsia="DengXian" w:cs="Arial"/>
                <w:i w:val="0"/>
                <w:lang w:eastAsia="zh-CN"/>
              </w:rPr>
            </w:pPr>
            <w:r w:rsidRPr="00A81061">
              <w:rPr>
                <w:i w:val="0"/>
                <w:lang w:val="en" w:eastAsia="zh-CN"/>
              </w:rPr>
              <w:t>Multicollinearity</w:t>
            </w:r>
          </w:p>
        </w:tc>
        <w:tc>
          <w:tcPr>
            <w:tcW w:w="2937" w:type="pct"/>
            <w:shd w:val="clear" w:color="auto" w:fill="auto"/>
          </w:tcPr>
          <w:p w14:paraId="1B40A389" w14:textId="77777777" w:rsidR="000030FD" w:rsidRPr="00A81061" w:rsidRDefault="000030FD" w:rsidP="00D74145">
            <w:pPr>
              <w:pStyle w:val="BodyText"/>
              <w:rPr>
                <w:rFonts w:eastAsia="DengXian" w:cs="Arial"/>
                <w:i w:val="0"/>
                <w:lang w:eastAsia="zh-CN"/>
              </w:rPr>
            </w:pPr>
            <w:r w:rsidRPr="00A81061">
              <w:rPr>
                <w:i w:val="0"/>
                <w:lang w:val="en" w:eastAsia="zh-CN"/>
              </w:rPr>
              <w:t>VIF; Auxiliary Regression</w:t>
            </w:r>
            <w:r w:rsidRPr="00A81061">
              <w:rPr>
                <w:i w:val="0"/>
                <w:lang w:val="en" w:eastAsia="zh-CN"/>
              </w:rPr>
              <w:t>；</w:t>
            </w:r>
            <w:r w:rsidRPr="00A81061">
              <w:rPr>
                <w:i w:val="0"/>
                <w:lang w:val="en" w:eastAsia="zh-CN"/>
              </w:rPr>
              <w:t xml:space="preserve"> Partial correlationcoefficient</w:t>
            </w:r>
            <w:r w:rsidRPr="00A81061">
              <w:rPr>
                <w:i w:val="0"/>
                <w:lang w:val="en" w:eastAsia="zh-CN"/>
              </w:rPr>
              <w:t>；</w:t>
            </w:r>
          </w:p>
        </w:tc>
      </w:tr>
      <w:tr w:rsidR="000030FD" w:rsidRPr="00A81061" w14:paraId="2BBA4A9C" w14:textId="77777777" w:rsidTr="008D25FE">
        <w:trPr>
          <w:trHeight w:val="573"/>
        </w:trPr>
        <w:tc>
          <w:tcPr>
            <w:tcW w:w="752" w:type="pct"/>
            <w:vMerge/>
            <w:shd w:val="clear" w:color="auto" w:fill="FFFFFF"/>
          </w:tcPr>
          <w:p w14:paraId="200D2C0B" w14:textId="77777777" w:rsidR="000030FD" w:rsidRPr="00462A00" w:rsidRDefault="000030FD" w:rsidP="00D74145">
            <w:pPr>
              <w:pStyle w:val="BodyText"/>
              <w:rPr>
                <w:rFonts w:cs="Arial"/>
                <w:b/>
                <w:i w:val="0"/>
                <w:lang w:eastAsia="zh-CN"/>
              </w:rPr>
            </w:pPr>
          </w:p>
        </w:tc>
        <w:tc>
          <w:tcPr>
            <w:tcW w:w="1311" w:type="pct"/>
            <w:shd w:val="clear" w:color="auto" w:fill="auto"/>
          </w:tcPr>
          <w:p w14:paraId="345F6AE7" w14:textId="77777777" w:rsidR="000030FD" w:rsidRPr="00A81061" w:rsidRDefault="00642DA1" w:rsidP="00D74145">
            <w:pPr>
              <w:pStyle w:val="BodyText"/>
              <w:rPr>
                <w:rFonts w:eastAsia="DengXian" w:cs="Arial"/>
                <w:i w:val="0"/>
                <w:lang w:eastAsia="zh-CN"/>
              </w:rPr>
            </w:pPr>
            <w:r w:rsidRPr="00A81061">
              <w:rPr>
                <w:i w:val="0"/>
                <w:lang w:val="en" w:eastAsia="zh-CN"/>
              </w:rPr>
              <w:t>Heteroscedasticity</w:t>
            </w:r>
          </w:p>
        </w:tc>
        <w:tc>
          <w:tcPr>
            <w:tcW w:w="2937" w:type="pct"/>
            <w:shd w:val="clear" w:color="auto" w:fill="auto"/>
          </w:tcPr>
          <w:p w14:paraId="4B94EFA4" w14:textId="77777777" w:rsidR="000030FD" w:rsidRPr="00A81061" w:rsidRDefault="00642DA1" w:rsidP="00D74145">
            <w:pPr>
              <w:pStyle w:val="BodyText"/>
              <w:rPr>
                <w:rFonts w:eastAsia="DengXian" w:cs="Arial"/>
                <w:i w:val="0"/>
                <w:lang w:eastAsia="zh-CN"/>
              </w:rPr>
            </w:pPr>
            <w:r w:rsidRPr="00A81061">
              <w:rPr>
                <w:i w:val="0"/>
                <w:lang w:val="en" w:eastAsia="zh-CN"/>
              </w:rPr>
              <w:t>Residual Normality</w:t>
            </w:r>
            <w:r w:rsidRPr="00A81061">
              <w:rPr>
                <w:i w:val="0"/>
                <w:lang w:val="en" w:eastAsia="zh-CN"/>
              </w:rPr>
              <w:t>；</w:t>
            </w:r>
            <w:r w:rsidRPr="00A81061">
              <w:rPr>
                <w:i w:val="0"/>
                <w:lang w:val="en" w:eastAsia="zh-CN"/>
              </w:rPr>
              <w:t xml:space="preserve"> White </w:t>
            </w:r>
            <w:proofErr w:type="gramStart"/>
            <w:r w:rsidRPr="00A81061">
              <w:rPr>
                <w:i w:val="0"/>
                <w:lang w:val="en" w:eastAsia="zh-CN"/>
              </w:rPr>
              <w:t>Test;  Park</w:t>
            </w:r>
            <w:proofErr w:type="gramEnd"/>
            <w:r w:rsidRPr="00A81061">
              <w:rPr>
                <w:i w:val="0"/>
                <w:lang w:val="en" w:eastAsia="zh-CN"/>
              </w:rPr>
              <w:t xml:space="preserve"> Test</w:t>
            </w:r>
          </w:p>
        </w:tc>
      </w:tr>
      <w:tr w:rsidR="000030FD" w:rsidRPr="00A81061" w14:paraId="13A05D3D" w14:textId="77777777" w:rsidTr="008D25FE">
        <w:trPr>
          <w:trHeight w:val="521"/>
        </w:trPr>
        <w:tc>
          <w:tcPr>
            <w:tcW w:w="752" w:type="pct"/>
            <w:vMerge/>
            <w:shd w:val="clear" w:color="auto" w:fill="FFFFFF"/>
          </w:tcPr>
          <w:p w14:paraId="24CD08F5" w14:textId="77777777" w:rsidR="000030FD" w:rsidRPr="00462A00" w:rsidRDefault="000030FD" w:rsidP="00D74145">
            <w:pPr>
              <w:pStyle w:val="BodyText"/>
              <w:rPr>
                <w:rFonts w:cs="Arial"/>
                <w:b/>
                <w:i w:val="0"/>
                <w:lang w:eastAsia="zh-CN"/>
              </w:rPr>
            </w:pPr>
          </w:p>
        </w:tc>
        <w:tc>
          <w:tcPr>
            <w:tcW w:w="1311" w:type="pct"/>
            <w:shd w:val="clear" w:color="auto" w:fill="auto"/>
          </w:tcPr>
          <w:p w14:paraId="68DD6103" w14:textId="77777777" w:rsidR="000030FD" w:rsidRPr="00A81061" w:rsidRDefault="00642DA1" w:rsidP="00D74145">
            <w:pPr>
              <w:pStyle w:val="BodyText"/>
              <w:rPr>
                <w:rFonts w:eastAsia="DengXian" w:cs="Arial"/>
                <w:i w:val="0"/>
                <w:lang w:eastAsia="zh-CN"/>
              </w:rPr>
            </w:pPr>
            <w:r w:rsidRPr="00A81061">
              <w:rPr>
                <w:i w:val="0"/>
                <w:lang w:val="en" w:eastAsia="zh-CN"/>
              </w:rPr>
              <w:t>Auto-Correlation</w:t>
            </w:r>
          </w:p>
        </w:tc>
        <w:tc>
          <w:tcPr>
            <w:tcW w:w="2937" w:type="pct"/>
            <w:shd w:val="clear" w:color="auto" w:fill="auto"/>
          </w:tcPr>
          <w:p w14:paraId="0FDFB145" w14:textId="77777777" w:rsidR="000030FD" w:rsidRPr="00A81061" w:rsidRDefault="00642DA1" w:rsidP="00D74145">
            <w:pPr>
              <w:pStyle w:val="BodyText"/>
              <w:rPr>
                <w:rFonts w:eastAsia="DengXian" w:cs="Arial"/>
                <w:i w:val="0"/>
                <w:lang w:eastAsia="zh-CN"/>
              </w:rPr>
            </w:pPr>
            <w:r w:rsidRPr="00A81061">
              <w:rPr>
                <w:i w:val="0"/>
                <w:lang w:val="en" w:eastAsia="zh-CN"/>
              </w:rPr>
              <w:t xml:space="preserve">Time Series </w:t>
            </w:r>
            <w:proofErr w:type="gramStart"/>
            <w:r w:rsidRPr="00A81061">
              <w:rPr>
                <w:i w:val="0"/>
                <w:lang w:val="en" w:eastAsia="zh-CN"/>
              </w:rPr>
              <w:t>Plot;  D</w:t>
            </w:r>
            <w:proofErr w:type="gramEnd"/>
            <w:r w:rsidRPr="00A81061">
              <w:rPr>
                <w:i w:val="0"/>
                <w:lang w:val="en" w:eastAsia="zh-CN"/>
              </w:rPr>
              <w:t>-W Test</w:t>
            </w:r>
          </w:p>
        </w:tc>
      </w:tr>
      <w:tr w:rsidR="00642DA1" w:rsidRPr="00A81061" w14:paraId="6014A438" w14:textId="77777777" w:rsidTr="008D25FE">
        <w:trPr>
          <w:trHeight w:val="469"/>
        </w:trPr>
        <w:tc>
          <w:tcPr>
            <w:tcW w:w="752" w:type="pct"/>
            <w:vMerge w:val="restart"/>
            <w:shd w:val="clear" w:color="auto" w:fill="FFFFFF"/>
          </w:tcPr>
          <w:p w14:paraId="0A25B758" w14:textId="77777777" w:rsidR="00642DA1" w:rsidRPr="00462A00" w:rsidRDefault="00D74145" w:rsidP="00D74145">
            <w:pPr>
              <w:pStyle w:val="BodyText"/>
              <w:rPr>
                <w:rFonts w:eastAsia="DengXian" w:cs="Arial"/>
                <w:b/>
                <w:i w:val="0"/>
                <w:lang w:eastAsia="zh-CN"/>
              </w:rPr>
            </w:pPr>
            <w:r w:rsidRPr="00462A00">
              <w:rPr>
                <w:b/>
                <w:i w:val="0"/>
                <w:lang w:val="en" w:eastAsia="zh-CN"/>
              </w:rPr>
              <w:t>Remedies</w:t>
            </w:r>
          </w:p>
        </w:tc>
        <w:tc>
          <w:tcPr>
            <w:tcW w:w="1311" w:type="pct"/>
            <w:shd w:val="clear" w:color="auto" w:fill="auto"/>
          </w:tcPr>
          <w:p w14:paraId="63F757B3" w14:textId="77777777" w:rsidR="00642DA1" w:rsidRPr="00A81061" w:rsidRDefault="00D74145" w:rsidP="00D74145">
            <w:pPr>
              <w:pStyle w:val="BodyText"/>
              <w:rPr>
                <w:rFonts w:eastAsia="DengXian" w:cs="Arial"/>
                <w:i w:val="0"/>
                <w:lang w:eastAsia="zh-CN"/>
              </w:rPr>
            </w:pPr>
            <w:r w:rsidRPr="00A81061">
              <w:rPr>
                <w:i w:val="0"/>
                <w:lang w:val="en" w:eastAsia="zh-CN"/>
              </w:rPr>
              <w:t>Multicollinearity</w:t>
            </w:r>
          </w:p>
        </w:tc>
        <w:tc>
          <w:tcPr>
            <w:tcW w:w="2937" w:type="pct"/>
            <w:shd w:val="clear" w:color="auto" w:fill="auto"/>
          </w:tcPr>
          <w:p w14:paraId="22EC58BA" w14:textId="77777777" w:rsidR="00642DA1" w:rsidRPr="00A81061" w:rsidRDefault="00642DA1" w:rsidP="00D74145">
            <w:pPr>
              <w:pStyle w:val="BodyText"/>
              <w:rPr>
                <w:rFonts w:eastAsia="DengXian" w:cs="Arial"/>
                <w:i w:val="0"/>
                <w:lang w:eastAsia="zh-CN"/>
              </w:rPr>
            </w:pPr>
            <w:r w:rsidRPr="00A81061">
              <w:rPr>
                <w:i w:val="0"/>
                <w:lang w:val="en" w:eastAsia="zh-CN"/>
              </w:rPr>
              <w:t>Factor Analysis; Principal Component Analysis</w:t>
            </w:r>
          </w:p>
        </w:tc>
      </w:tr>
      <w:tr w:rsidR="00642DA1" w:rsidRPr="00A81061" w14:paraId="0FA6537B" w14:textId="77777777" w:rsidTr="008D25FE">
        <w:trPr>
          <w:trHeight w:val="494"/>
        </w:trPr>
        <w:tc>
          <w:tcPr>
            <w:tcW w:w="752" w:type="pct"/>
            <w:vMerge/>
            <w:shd w:val="clear" w:color="auto" w:fill="FFFFFF"/>
          </w:tcPr>
          <w:p w14:paraId="12ECF195" w14:textId="77777777" w:rsidR="00642DA1" w:rsidRPr="00A81061" w:rsidRDefault="00642DA1" w:rsidP="00D74145">
            <w:pPr>
              <w:pStyle w:val="BodyText"/>
              <w:rPr>
                <w:rFonts w:cs="Arial"/>
                <w:i w:val="0"/>
              </w:rPr>
            </w:pPr>
          </w:p>
        </w:tc>
        <w:tc>
          <w:tcPr>
            <w:tcW w:w="1311" w:type="pct"/>
            <w:shd w:val="clear" w:color="auto" w:fill="auto"/>
          </w:tcPr>
          <w:p w14:paraId="26FC908F" w14:textId="77777777" w:rsidR="00642DA1" w:rsidRPr="00A81061" w:rsidRDefault="00642DA1" w:rsidP="00D74145">
            <w:pPr>
              <w:pStyle w:val="BodyText"/>
              <w:rPr>
                <w:rFonts w:eastAsia="DengXian" w:cs="Arial"/>
                <w:i w:val="0"/>
                <w:lang w:eastAsia="zh-CN"/>
              </w:rPr>
            </w:pPr>
            <w:r w:rsidRPr="00A81061">
              <w:rPr>
                <w:i w:val="0"/>
                <w:lang w:val="en" w:eastAsia="zh-CN"/>
              </w:rPr>
              <w:t>Heteroscedasticity</w:t>
            </w:r>
          </w:p>
        </w:tc>
        <w:tc>
          <w:tcPr>
            <w:tcW w:w="2937" w:type="pct"/>
            <w:shd w:val="clear" w:color="auto" w:fill="auto"/>
          </w:tcPr>
          <w:p w14:paraId="424296F7" w14:textId="77777777" w:rsidR="00642DA1" w:rsidRPr="00A81061" w:rsidRDefault="00642DA1" w:rsidP="00D74145">
            <w:pPr>
              <w:pStyle w:val="BodyText"/>
              <w:rPr>
                <w:rFonts w:eastAsia="DengXian" w:cs="Arial"/>
                <w:i w:val="0"/>
                <w:lang w:eastAsia="zh-CN"/>
              </w:rPr>
            </w:pPr>
            <w:r w:rsidRPr="00A81061">
              <w:rPr>
                <w:i w:val="0"/>
                <w:lang w:val="en" w:eastAsia="zh-CN"/>
              </w:rPr>
              <w:t>WLS; White</w:t>
            </w:r>
          </w:p>
        </w:tc>
      </w:tr>
      <w:tr w:rsidR="00642DA1" w:rsidRPr="00A81061" w14:paraId="7564D2E9" w14:textId="77777777" w:rsidTr="008D25FE">
        <w:trPr>
          <w:trHeight w:val="494"/>
        </w:trPr>
        <w:tc>
          <w:tcPr>
            <w:tcW w:w="752" w:type="pct"/>
            <w:vMerge/>
            <w:shd w:val="clear" w:color="auto" w:fill="FFFFFF"/>
          </w:tcPr>
          <w:p w14:paraId="7ADD4FAD" w14:textId="77777777" w:rsidR="00642DA1" w:rsidRPr="00A81061" w:rsidRDefault="00642DA1" w:rsidP="00D74145">
            <w:pPr>
              <w:pStyle w:val="BodyText"/>
              <w:rPr>
                <w:rFonts w:cs="Arial"/>
                <w:i w:val="0"/>
              </w:rPr>
            </w:pPr>
          </w:p>
        </w:tc>
        <w:tc>
          <w:tcPr>
            <w:tcW w:w="1311" w:type="pct"/>
            <w:shd w:val="clear" w:color="auto" w:fill="auto"/>
          </w:tcPr>
          <w:p w14:paraId="17469051" w14:textId="77777777" w:rsidR="00642DA1" w:rsidRPr="00A81061" w:rsidRDefault="00642DA1" w:rsidP="00D74145">
            <w:pPr>
              <w:pStyle w:val="BodyText"/>
              <w:rPr>
                <w:rFonts w:eastAsia="DengXian" w:cs="Arial"/>
                <w:i w:val="0"/>
                <w:lang w:eastAsia="zh-CN"/>
              </w:rPr>
            </w:pPr>
            <w:r w:rsidRPr="00A81061">
              <w:rPr>
                <w:i w:val="0"/>
                <w:lang w:val="en" w:eastAsia="zh-CN"/>
              </w:rPr>
              <w:t>Auto-Correlation</w:t>
            </w:r>
          </w:p>
        </w:tc>
        <w:tc>
          <w:tcPr>
            <w:tcW w:w="2937" w:type="pct"/>
            <w:shd w:val="clear" w:color="auto" w:fill="auto"/>
          </w:tcPr>
          <w:p w14:paraId="091B3FA2" w14:textId="77777777" w:rsidR="00642DA1" w:rsidRPr="00A81061" w:rsidRDefault="00642DA1" w:rsidP="00D74145">
            <w:pPr>
              <w:pStyle w:val="BodyText"/>
              <w:rPr>
                <w:rFonts w:eastAsia="DengXian" w:cs="Arial"/>
                <w:i w:val="0"/>
                <w:lang w:eastAsia="zh-CN"/>
              </w:rPr>
            </w:pPr>
            <w:r w:rsidRPr="00A81061">
              <w:rPr>
                <w:i w:val="0"/>
                <w:lang w:val="en" w:eastAsia="zh-CN"/>
              </w:rPr>
              <w:t>NW; GLS</w:t>
            </w:r>
          </w:p>
        </w:tc>
      </w:tr>
    </w:tbl>
    <w:p w14:paraId="37FC232A" w14:textId="77777777" w:rsidR="000030FD" w:rsidRPr="00D74145" w:rsidRDefault="000030FD" w:rsidP="000030FD">
      <w:pPr>
        <w:pStyle w:val="BodyText"/>
        <w:rPr>
          <w:rFonts w:cs="Arial"/>
        </w:rPr>
      </w:pPr>
    </w:p>
    <w:p w14:paraId="5EDDD919" w14:textId="77777777" w:rsidR="000030FD" w:rsidRPr="00D74145" w:rsidRDefault="000030FD" w:rsidP="000030FD">
      <w:pPr>
        <w:rPr>
          <w:rFonts w:cs="Arial"/>
          <w:lang w:eastAsia="zh-CN"/>
        </w:rPr>
      </w:pPr>
    </w:p>
    <w:p w14:paraId="7FDE81EC" w14:textId="77777777" w:rsidR="000030FD" w:rsidRPr="00D74145" w:rsidRDefault="000030FD" w:rsidP="000030FD">
      <w:pPr>
        <w:rPr>
          <w:rFonts w:cs="Arial"/>
          <w:lang w:eastAsia="zh-CN"/>
        </w:rPr>
      </w:pPr>
    </w:p>
    <w:p w14:paraId="162B45E1" w14:textId="77777777" w:rsidR="000030FD" w:rsidRPr="00D74145" w:rsidRDefault="000030FD" w:rsidP="000030FD">
      <w:pPr>
        <w:rPr>
          <w:rFonts w:cs="Arial"/>
          <w:lang w:eastAsia="zh-CN"/>
        </w:rPr>
      </w:pPr>
    </w:p>
    <w:p w14:paraId="1524880E" w14:textId="77777777" w:rsidR="000030FD" w:rsidRPr="00D74145" w:rsidRDefault="000030FD" w:rsidP="000030FD">
      <w:pPr>
        <w:rPr>
          <w:rFonts w:cs="Arial"/>
          <w:lang w:eastAsia="zh-CN"/>
        </w:rPr>
      </w:pPr>
    </w:p>
    <w:p w14:paraId="35844738" w14:textId="77777777" w:rsidR="000030FD" w:rsidRPr="00D74145" w:rsidRDefault="000030FD" w:rsidP="000030FD">
      <w:pPr>
        <w:rPr>
          <w:rFonts w:cs="Arial"/>
          <w:lang w:eastAsia="zh-CN"/>
        </w:rPr>
      </w:pPr>
    </w:p>
    <w:p w14:paraId="2EAD09C9" w14:textId="77777777" w:rsidR="000030FD" w:rsidRPr="00D74145" w:rsidRDefault="00D74145" w:rsidP="00642DA1">
      <w:pPr>
        <w:pageBreakBefore/>
        <w:spacing w:line="480" w:lineRule="auto"/>
        <w:rPr>
          <w:rFonts w:cs="Arial"/>
          <w:b/>
          <w:sz w:val="24"/>
          <w:lang w:eastAsia="zh-CN"/>
        </w:rPr>
      </w:pPr>
      <w:r w:rsidRPr="00A81061">
        <w:rPr>
          <w:b/>
          <w:sz w:val="24"/>
          <w:lang w:val="en" w:eastAsia="zh-CN"/>
        </w:rPr>
        <w:lastRenderedPageBreak/>
        <w:t>Appendix</w:t>
      </w:r>
      <w:r w:rsidR="000030FD" w:rsidRPr="00D74145">
        <w:rPr>
          <w:b/>
          <w:sz w:val="24"/>
          <w:lang w:val="en" w:eastAsia="zh-CN"/>
        </w:rPr>
        <w:t>：</w:t>
      </w:r>
    </w:p>
    <w:p w14:paraId="3F5D20B6" w14:textId="77777777" w:rsidR="000030FD" w:rsidRPr="00D74145" w:rsidRDefault="000030FD" w:rsidP="00642DA1">
      <w:pPr>
        <w:spacing w:line="480" w:lineRule="auto"/>
        <w:rPr>
          <w:rFonts w:cs="Arial"/>
          <w:b/>
          <w:color w:val="009BFF"/>
          <w:sz w:val="24"/>
          <w:lang w:eastAsia="zh-CN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700"/>
        <w:gridCol w:w="4950"/>
      </w:tblGrid>
      <w:tr w:rsidR="00064311" w:rsidRPr="008D25FE" w14:paraId="167010C5" w14:textId="77777777" w:rsidTr="008D25FE">
        <w:trPr>
          <w:trHeight w:val="350"/>
        </w:trPr>
        <w:tc>
          <w:tcPr>
            <w:tcW w:w="1908" w:type="dxa"/>
            <w:shd w:val="clear" w:color="auto" w:fill="C00000"/>
          </w:tcPr>
          <w:p w14:paraId="72BCC4E6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  <w:b/>
              </w:rPr>
            </w:pPr>
            <w:r w:rsidRPr="008D25FE">
              <w:rPr>
                <w:b/>
                <w:lang w:val="en"/>
              </w:rPr>
              <w:t>Variable Name</w:t>
            </w:r>
          </w:p>
        </w:tc>
        <w:tc>
          <w:tcPr>
            <w:tcW w:w="2700" w:type="dxa"/>
            <w:shd w:val="clear" w:color="auto" w:fill="C00000"/>
          </w:tcPr>
          <w:p w14:paraId="4EDAA324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  <w:b/>
              </w:rPr>
            </w:pPr>
            <w:r w:rsidRPr="008D25FE">
              <w:rPr>
                <w:b/>
                <w:lang w:val="en"/>
              </w:rPr>
              <w:t>Variable Label</w:t>
            </w:r>
          </w:p>
        </w:tc>
        <w:tc>
          <w:tcPr>
            <w:tcW w:w="4950" w:type="dxa"/>
            <w:shd w:val="clear" w:color="auto" w:fill="C00000"/>
          </w:tcPr>
          <w:p w14:paraId="34B17206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  <w:b/>
              </w:rPr>
            </w:pPr>
            <w:r w:rsidRPr="008D25FE">
              <w:rPr>
                <w:b/>
                <w:lang w:val="en"/>
              </w:rPr>
              <w:t>Description</w:t>
            </w:r>
          </w:p>
        </w:tc>
      </w:tr>
      <w:tr w:rsidR="00064311" w:rsidRPr="008D25FE" w14:paraId="14331C6E" w14:textId="77777777" w:rsidTr="008D25FE">
        <w:tc>
          <w:tcPr>
            <w:tcW w:w="1908" w:type="dxa"/>
            <w:shd w:val="clear" w:color="auto" w:fill="auto"/>
          </w:tcPr>
          <w:p w14:paraId="64401F12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</w:rPr>
            </w:pPr>
            <w:proofErr w:type="spellStart"/>
            <w:r w:rsidRPr="00E5021F">
              <w:rPr>
                <w:lang w:val="en"/>
              </w:rPr>
              <w:t>snum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0AF4D6A6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>school number</w:t>
            </w:r>
          </w:p>
        </w:tc>
        <w:tc>
          <w:tcPr>
            <w:tcW w:w="4950" w:type="dxa"/>
            <w:shd w:val="clear" w:color="auto" w:fill="auto"/>
          </w:tcPr>
          <w:p w14:paraId="6DDB615D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 xml:space="preserve"> School code</w:t>
            </w:r>
          </w:p>
        </w:tc>
      </w:tr>
      <w:tr w:rsidR="00064311" w:rsidRPr="008D25FE" w14:paraId="5914881B" w14:textId="77777777" w:rsidTr="008D25FE">
        <w:tc>
          <w:tcPr>
            <w:tcW w:w="1908" w:type="dxa"/>
            <w:shd w:val="clear" w:color="auto" w:fill="auto"/>
          </w:tcPr>
          <w:p w14:paraId="07D67451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</w:rPr>
            </w:pPr>
            <w:proofErr w:type="spellStart"/>
            <w:r w:rsidRPr="00E5021F">
              <w:rPr>
                <w:lang w:val="en"/>
              </w:rPr>
              <w:t>dnum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4938FE6C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>district number</w:t>
            </w:r>
          </w:p>
        </w:tc>
        <w:tc>
          <w:tcPr>
            <w:tcW w:w="4950" w:type="dxa"/>
            <w:shd w:val="clear" w:color="auto" w:fill="auto"/>
          </w:tcPr>
          <w:p w14:paraId="2A855B83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 xml:space="preserve"> Area code</w:t>
            </w:r>
          </w:p>
        </w:tc>
      </w:tr>
      <w:tr w:rsidR="00064311" w:rsidRPr="008D25FE" w14:paraId="25118011" w14:textId="77777777" w:rsidTr="008D25FE">
        <w:tc>
          <w:tcPr>
            <w:tcW w:w="1908" w:type="dxa"/>
            <w:shd w:val="clear" w:color="auto" w:fill="auto"/>
          </w:tcPr>
          <w:p w14:paraId="03B653A5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</w:rPr>
            </w:pPr>
            <w:r w:rsidRPr="00E5021F">
              <w:rPr>
                <w:lang w:val="en"/>
              </w:rPr>
              <w:t>api00</w:t>
            </w:r>
          </w:p>
        </w:tc>
        <w:tc>
          <w:tcPr>
            <w:tcW w:w="2700" w:type="dxa"/>
            <w:shd w:val="clear" w:color="auto" w:fill="auto"/>
          </w:tcPr>
          <w:p w14:paraId="04B3A0A2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>api2000</w:t>
            </w:r>
          </w:p>
        </w:tc>
        <w:tc>
          <w:tcPr>
            <w:tcW w:w="4950" w:type="dxa"/>
            <w:shd w:val="clear" w:color="auto" w:fill="auto"/>
          </w:tcPr>
          <w:p w14:paraId="7A262976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>School 2000</w:t>
            </w:r>
            <w:r>
              <w:rPr>
                <w:lang w:val="en"/>
              </w:rPr>
              <w:t xml:space="preserve"> </w:t>
            </w:r>
            <w:r w:rsidRPr="00C24824">
              <w:rPr>
                <w:lang w:val="en"/>
              </w:rPr>
              <w:t>Academic Performance</w:t>
            </w:r>
          </w:p>
        </w:tc>
      </w:tr>
      <w:tr w:rsidR="00064311" w:rsidRPr="008D25FE" w14:paraId="47C0CFDF" w14:textId="77777777" w:rsidTr="008D25FE">
        <w:tc>
          <w:tcPr>
            <w:tcW w:w="1908" w:type="dxa"/>
            <w:shd w:val="clear" w:color="auto" w:fill="auto"/>
          </w:tcPr>
          <w:p w14:paraId="2B6ACABE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  <w:lang w:eastAsia="zh-CN"/>
              </w:rPr>
            </w:pPr>
            <w:r w:rsidRPr="00E5021F">
              <w:rPr>
                <w:lang w:val="en"/>
              </w:rPr>
              <w:t>api99</w:t>
            </w:r>
          </w:p>
        </w:tc>
        <w:tc>
          <w:tcPr>
            <w:tcW w:w="2700" w:type="dxa"/>
            <w:shd w:val="clear" w:color="auto" w:fill="auto"/>
          </w:tcPr>
          <w:p w14:paraId="3AF0A833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>api1999</w:t>
            </w:r>
          </w:p>
        </w:tc>
        <w:tc>
          <w:tcPr>
            <w:tcW w:w="4950" w:type="dxa"/>
            <w:shd w:val="clear" w:color="auto" w:fill="auto"/>
          </w:tcPr>
          <w:p w14:paraId="3D7189D0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>School 1999</w:t>
            </w:r>
            <w:r>
              <w:rPr>
                <w:lang w:val="en"/>
              </w:rPr>
              <w:t xml:space="preserve"> </w:t>
            </w:r>
            <w:r w:rsidRPr="00C24824">
              <w:rPr>
                <w:lang w:val="en"/>
              </w:rPr>
              <w:t>Academic Performance</w:t>
            </w:r>
          </w:p>
        </w:tc>
      </w:tr>
      <w:tr w:rsidR="00064311" w:rsidRPr="008D25FE" w14:paraId="526667CC" w14:textId="77777777" w:rsidTr="008D25FE">
        <w:tc>
          <w:tcPr>
            <w:tcW w:w="1908" w:type="dxa"/>
            <w:shd w:val="clear" w:color="auto" w:fill="auto"/>
          </w:tcPr>
          <w:p w14:paraId="4AF379A6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  <w:lang w:eastAsia="zh-CN"/>
              </w:rPr>
            </w:pPr>
            <w:r w:rsidRPr="00E5021F">
              <w:rPr>
                <w:lang w:val="en"/>
              </w:rPr>
              <w:t>growth</w:t>
            </w:r>
          </w:p>
        </w:tc>
        <w:tc>
          <w:tcPr>
            <w:tcW w:w="2700" w:type="dxa"/>
            <w:shd w:val="clear" w:color="auto" w:fill="auto"/>
          </w:tcPr>
          <w:p w14:paraId="798EB4C3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>growth 1999 to 2000</w:t>
            </w:r>
          </w:p>
        </w:tc>
        <w:tc>
          <w:tcPr>
            <w:tcW w:w="4950" w:type="dxa"/>
            <w:shd w:val="clear" w:color="auto" w:fill="auto"/>
          </w:tcPr>
          <w:p w14:paraId="72B98669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>School performance changed from</w:t>
            </w:r>
            <w:r>
              <w:rPr>
                <w:lang w:val="en"/>
              </w:rPr>
              <w:t xml:space="preserve"> 1999 </w:t>
            </w:r>
            <w:r w:rsidRPr="00C24824">
              <w:rPr>
                <w:lang w:val="en"/>
              </w:rPr>
              <w:t>to</w:t>
            </w:r>
            <w:r>
              <w:rPr>
                <w:lang w:val="en"/>
              </w:rPr>
              <w:t xml:space="preserve"> </w:t>
            </w:r>
            <w:r w:rsidRPr="00C24824">
              <w:rPr>
                <w:lang w:val="en"/>
              </w:rPr>
              <w:t>2000</w:t>
            </w:r>
          </w:p>
        </w:tc>
      </w:tr>
      <w:tr w:rsidR="00064311" w:rsidRPr="008D25FE" w14:paraId="0C4AA605" w14:textId="77777777" w:rsidTr="008D25FE">
        <w:tc>
          <w:tcPr>
            <w:tcW w:w="1908" w:type="dxa"/>
            <w:shd w:val="clear" w:color="auto" w:fill="auto"/>
          </w:tcPr>
          <w:p w14:paraId="3DA8EE7A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</w:rPr>
            </w:pPr>
            <w:r w:rsidRPr="00E5021F">
              <w:rPr>
                <w:lang w:val="en"/>
              </w:rPr>
              <w:t>meals</w:t>
            </w:r>
          </w:p>
        </w:tc>
        <w:tc>
          <w:tcPr>
            <w:tcW w:w="2700" w:type="dxa"/>
            <w:shd w:val="clear" w:color="auto" w:fill="auto"/>
          </w:tcPr>
          <w:p w14:paraId="14D19158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>pct free meal</w:t>
            </w:r>
          </w:p>
        </w:tc>
        <w:tc>
          <w:tcPr>
            <w:tcW w:w="4950" w:type="dxa"/>
            <w:shd w:val="clear" w:color="auto" w:fill="auto"/>
          </w:tcPr>
          <w:p w14:paraId="46C19A56" w14:textId="77777777" w:rsidR="00064311" w:rsidRPr="00E5021F" w:rsidRDefault="00064311" w:rsidP="008D25FE">
            <w:pPr>
              <w:pStyle w:val="BodyText"/>
              <w:spacing w:line="480" w:lineRule="auto"/>
              <w:rPr>
                <w:lang w:eastAsia="zh-CN"/>
              </w:rPr>
            </w:pPr>
            <w:r w:rsidRPr="00C24824">
              <w:rPr>
                <w:lang w:val="en" w:eastAsia="zh-CN"/>
              </w:rPr>
              <w:t xml:space="preserve"> The school provides a percentage of free lunches for students</w:t>
            </w:r>
          </w:p>
        </w:tc>
      </w:tr>
      <w:tr w:rsidR="00064311" w:rsidRPr="008D25FE" w14:paraId="78D8E631" w14:textId="77777777" w:rsidTr="008D25FE">
        <w:tc>
          <w:tcPr>
            <w:tcW w:w="1908" w:type="dxa"/>
            <w:shd w:val="clear" w:color="auto" w:fill="auto"/>
          </w:tcPr>
          <w:p w14:paraId="26CFB9F3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</w:rPr>
            </w:pPr>
            <w:r w:rsidRPr="00E5021F">
              <w:rPr>
                <w:lang w:val="en"/>
              </w:rPr>
              <w:t>ell</w:t>
            </w:r>
          </w:p>
        </w:tc>
        <w:tc>
          <w:tcPr>
            <w:tcW w:w="2700" w:type="dxa"/>
            <w:shd w:val="clear" w:color="auto" w:fill="auto"/>
          </w:tcPr>
          <w:p w14:paraId="0A1D7898" w14:textId="77777777" w:rsidR="00064311" w:rsidRPr="00E5021F" w:rsidRDefault="00064311" w:rsidP="008D25FE">
            <w:pPr>
              <w:pStyle w:val="BodyText"/>
              <w:spacing w:line="480" w:lineRule="auto"/>
            </w:pPr>
            <w:proofErr w:type="spellStart"/>
            <w:r w:rsidRPr="00C24824">
              <w:rPr>
                <w:lang w:val="en"/>
              </w:rPr>
              <w:t>english</w:t>
            </w:r>
            <w:proofErr w:type="spellEnd"/>
            <w:r w:rsidRPr="00C24824">
              <w:rPr>
                <w:lang w:val="en"/>
              </w:rPr>
              <w:t xml:space="preserve"> language learner</w:t>
            </w:r>
          </w:p>
        </w:tc>
        <w:tc>
          <w:tcPr>
            <w:tcW w:w="4950" w:type="dxa"/>
            <w:shd w:val="clear" w:color="auto" w:fill="auto"/>
          </w:tcPr>
          <w:p w14:paraId="27A8267A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 xml:space="preserve">  Number of students learning English</w:t>
            </w:r>
          </w:p>
        </w:tc>
      </w:tr>
      <w:tr w:rsidR="00064311" w:rsidRPr="008D25FE" w14:paraId="006764FD" w14:textId="77777777" w:rsidTr="008D25FE">
        <w:tc>
          <w:tcPr>
            <w:tcW w:w="1908" w:type="dxa"/>
            <w:shd w:val="clear" w:color="auto" w:fill="auto"/>
          </w:tcPr>
          <w:p w14:paraId="3403D7C5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</w:rPr>
            </w:pPr>
            <w:proofErr w:type="spellStart"/>
            <w:r w:rsidRPr="00E5021F">
              <w:rPr>
                <w:lang w:val="en"/>
              </w:rPr>
              <w:t>yr_rnd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12795EAF" w14:textId="77777777" w:rsidR="00064311" w:rsidRPr="00E5021F" w:rsidRDefault="00064311" w:rsidP="008D25FE">
            <w:pPr>
              <w:pStyle w:val="BodyText"/>
              <w:spacing w:line="480" w:lineRule="auto"/>
              <w:rPr>
                <w:lang w:eastAsia="zh-TW"/>
              </w:rPr>
            </w:pPr>
            <w:r w:rsidRPr="00C24824">
              <w:rPr>
                <w:lang w:val="en"/>
              </w:rPr>
              <w:t>Year</w:t>
            </w:r>
            <w:r w:rsidR="001B2F92">
              <w:rPr>
                <w:lang w:val="en"/>
              </w:rPr>
              <w:t xml:space="preserve"> around school</w:t>
            </w:r>
          </w:p>
        </w:tc>
        <w:tc>
          <w:tcPr>
            <w:tcW w:w="4950" w:type="dxa"/>
            <w:shd w:val="clear" w:color="auto" w:fill="auto"/>
          </w:tcPr>
          <w:p w14:paraId="5532294D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 xml:space="preserve"> School type code</w:t>
            </w:r>
          </w:p>
        </w:tc>
      </w:tr>
      <w:tr w:rsidR="00064311" w:rsidRPr="008D25FE" w14:paraId="4355F279" w14:textId="77777777" w:rsidTr="008D25FE">
        <w:tc>
          <w:tcPr>
            <w:tcW w:w="1908" w:type="dxa"/>
            <w:shd w:val="clear" w:color="auto" w:fill="auto"/>
          </w:tcPr>
          <w:p w14:paraId="1999F49C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</w:rPr>
            </w:pPr>
            <w:r w:rsidRPr="00E5021F">
              <w:rPr>
                <w:lang w:val="en"/>
              </w:rPr>
              <w:t>mobility</w:t>
            </w:r>
          </w:p>
        </w:tc>
        <w:tc>
          <w:tcPr>
            <w:tcW w:w="2700" w:type="dxa"/>
            <w:shd w:val="clear" w:color="auto" w:fill="auto"/>
          </w:tcPr>
          <w:p w14:paraId="4249CF14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>pct 1st year in school</w:t>
            </w:r>
          </w:p>
        </w:tc>
        <w:tc>
          <w:tcPr>
            <w:tcW w:w="4950" w:type="dxa"/>
            <w:shd w:val="clear" w:color="auto" w:fill="auto"/>
          </w:tcPr>
          <w:p w14:paraId="249A0246" w14:textId="77777777" w:rsidR="00064311" w:rsidRPr="00E5021F" w:rsidRDefault="00064311" w:rsidP="008D25FE">
            <w:pPr>
              <w:pStyle w:val="BodyText"/>
              <w:spacing w:line="480" w:lineRule="auto"/>
              <w:rPr>
                <w:lang w:eastAsia="zh-CN"/>
              </w:rPr>
            </w:pPr>
            <w:r w:rsidRPr="00C24824">
              <w:rPr>
                <w:lang w:val="en" w:eastAsia="zh-CN"/>
              </w:rPr>
              <w:t xml:space="preserve"> Percentage of students in their first year of school</w:t>
            </w:r>
          </w:p>
        </w:tc>
      </w:tr>
      <w:tr w:rsidR="00064311" w:rsidRPr="008D25FE" w14:paraId="59716672" w14:textId="77777777" w:rsidTr="008D25FE">
        <w:tc>
          <w:tcPr>
            <w:tcW w:w="1908" w:type="dxa"/>
            <w:shd w:val="clear" w:color="auto" w:fill="auto"/>
          </w:tcPr>
          <w:p w14:paraId="5343EAE4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</w:rPr>
            </w:pPr>
            <w:r w:rsidRPr="00E5021F">
              <w:rPr>
                <w:lang w:val="en"/>
              </w:rPr>
              <w:t>acs_k3</w:t>
            </w:r>
          </w:p>
        </w:tc>
        <w:tc>
          <w:tcPr>
            <w:tcW w:w="2700" w:type="dxa"/>
            <w:shd w:val="clear" w:color="auto" w:fill="auto"/>
          </w:tcPr>
          <w:p w14:paraId="6F970BFC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>avg class size k-3</w:t>
            </w:r>
          </w:p>
        </w:tc>
        <w:tc>
          <w:tcPr>
            <w:tcW w:w="4950" w:type="dxa"/>
            <w:shd w:val="clear" w:color="auto" w:fill="auto"/>
          </w:tcPr>
          <w:p w14:paraId="10B3B69D" w14:textId="77777777" w:rsidR="00064311" w:rsidRPr="00E5021F" w:rsidRDefault="00064311" w:rsidP="008D25FE">
            <w:pPr>
              <w:pStyle w:val="BodyText"/>
              <w:spacing w:line="480" w:lineRule="auto"/>
              <w:rPr>
                <w:lang w:eastAsia="zh-CN"/>
              </w:rPr>
            </w:pPr>
            <w:r w:rsidRPr="00C24824">
              <w:rPr>
                <w:lang w:val="en" w:eastAsia="zh-CN"/>
              </w:rPr>
              <w:t>Average student size in grades</w:t>
            </w:r>
            <w:r>
              <w:rPr>
                <w:lang w:val="en"/>
              </w:rPr>
              <w:t xml:space="preserve"> K-3</w:t>
            </w:r>
          </w:p>
        </w:tc>
      </w:tr>
      <w:tr w:rsidR="00064311" w:rsidRPr="008D25FE" w14:paraId="2B39A13A" w14:textId="77777777" w:rsidTr="00362F99">
        <w:trPr>
          <w:trHeight w:val="566"/>
        </w:trPr>
        <w:tc>
          <w:tcPr>
            <w:tcW w:w="1908" w:type="dxa"/>
            <w:shd w:val="clear" w:color="auto" w:fill="auto"/>
          </w:tcPr>
          <w:p w14:paraId="6E741334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</w:rPr>
            </w:pPr>
            <w:r w:rsidRPr="00E5021F">
              <w:rPr>
                <w:lang w:val="en"/>
              </w:rPr>
              <w:t>acs_46</w:t>
            </w:r>
          </w:p>
        </w:tc>
        <w:tc>
          <w:tcPr>
            <w:tcW w:w="2700" w:type="dxa"/>
            <w:shd w:val="clear" w:color="auto" w:fill="auto"/>
          </w:tcPr>
          <w:p w14:paraId="7611B264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>avg class size 4-6</w:t>
            </w:r>
          </w:p>
        </w:tc>
        <w:tc>
          <w:tcPr>
            <w:tcW w:w="4950" w:type="dxa"/>
            <w:shd w:val="clear" w:color="auto" w:fill="auto"/>
          </w:tcPr>
          <w:p w14:paraId="1FF593F3" w14:textId="77777777" w:rsidR="00064311" w:rsidRPr="00E5021F" w:rsidRDefault="00064311" w:rsidP="008D25FE">
            <w:pPr>
              <w:pStyle w:val="BodyText"/>
              <w:spacing w:line="480" w:lineRule="auto"/>
              <w:rPr>
                <w:lang w:eastAsia="zh-CN"/>
              </w:rPr>
            </w:pPr>
            <w:r w:rsidRPr="00C24824">
              <w:rPr>
                <w:lang w:val="en" w:eastAsia="zh-CN"/>
              </w:rPr>
              <w:t>Average number of students in grades</w:t>
            </w:r>
            <w:r>
              <w:rPr>
                <w:lang w:val="en"/>
              </w:rPr>
              <w:t xml:space="preserve"> 4-6</w:t>
            </w:r>
          </w:p>
        </w:tc>
      </w:tr>
      <w:tr w:rsidR="00064311" w:rsidRPr="008D25FE" w14:paraId="7613077B" w14:textId="77777777" w:rsidTr="008D25FE">
        <w:tc>
          <w:tcPr>
            <w:tcW w:w="1908" w:type="dxa"/>
            <w:shd w:val="clear" w:color="auto" w:fill="auto"/>
          </w:tcPr>
          <w:p w14:paraId="5CEB00A4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</w:rPr>
            </w:pPr>
            <w:proofErr w:type="spellStart"/>
            <w:r w:rsidRPr="00E5021F">
              <w:rPr>
                <w:lang w:val="en"/>
              </w:rPr>
              <w:t>not_hsg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3E8473DD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 xml:space="preserve">parent not </w:t>
            </w:r>
            <w:proofErr w:type="spellStart"/>
            <w:r w:rsidRPr="00C24824">
              <w:rPr>
                <w:lang w:val="en"/>
              </w:rPr>
              <w:t>hsg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14:paraId="7A5DA86B" w14:textId="77777777" w:rsidR="00064311" w:rsidRPr="00E5021F" w:rsidRDefault="00064311" w:rsidP="008D25FE">
            <w:pPr>
              <w:pStyle w:val="BodyText"/>
              <w:spacing w:line="480" w:lineRule="auto"/>
              <w:rPr>
                <w:lang w:eastAsia="zh-CN"/>
              </w:rPr>
            </w:pPr>
            <w:r w:rsidRPr="00C24824">
              <w:rPr>
                <w:lang w:val="en" w:eastAsia="zh-CN"/>
              </w:rPr>
              <w:t>The rate of parents who did not attend high school</w:t>
            </w:r>
          </w:p>
        </w:tc>
      </w:tr>
      <w:tr w:rsidR="00064311" w:rsidRPr="008D25FE" w14:paraId="46CAEF12" w14:textId="77777777" w:rsidTr="008D25FE">
        <w:tc>
          <w:tcPr>
            <w:tcW w:w="1908" w:type="dxa"/>
            <w:shd w:val="clear" w:color="auto" w:fill="auto"/>
          </w:tcPr>
          <w:p w14:paraId="5312E834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</w:rPr>
            </w:pPr>
            <w:proofErr w:type="spellStart"/>
            <w:r w:rsidRPr="00E5021F">
              <w:rPr>
                <w:lang w:val="en"/>
              </w:rPr>
              <w:t>hsg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1762E9BC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 xml:space="preserve">parent </w:t>
            </w:r>
            <w:proofErr w:type="spellStart"/>
            <w:r w:rsidRPr="00C24824">
              <w:rPr>
                <w:lang w:val="en"/>
              </w:rPr>
              <w:t>hsg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14:paraId="48AD98C7" w14:textId="77777777" w:rsidR="00064311" w:rsidRPr="00E5021F" w:rsidRDefault="00064311" w:rsidP="008D25FE">
            <w:pPr>
              <w:pStyle w:val="BodyText"/>
              <w:spacing w:line="480" w:lineRule="auto"/>
              <w:rPr>
                <w:lang w:eastAsia="zh-CN"/>
              </w:rPr>
            </w:pPr>
            <w:r w:rsidRPr="00C24824">
              <w:rPr>
                <w:lang w:val="en" w:eastAsia="zh-CN"/>
              </w:rPr>
              <w:t xml:space="preserve"> The rate of parents attending high school</w:t>
            </w:r>
          </w:p>
        </w:tc>
      </w:tr>
      <w:tr w:rsidR="00064311" w:rsidRPr="008D25FE" w14:paraId="1ABFF047" w14:textId="77777777" w:rsidTr="008D25FE">
        <w:tc>
          <w:tcPr>
            <w:tcW w:w="1908" w:type="dxa"/>
            <w:shd w:val="clear" w:color="auto" w:fill="auto"/>
          </w:tcPr>
          <w:p w14:paraId="72426B24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</w:rPr>
            </w:pPr>
            <w:proofErr w:type="spellStart"/>
            <w:r w:rsidRPr="00E5021F">
              <w:rPr>
                <w:lang w:val="en"/>
              </w:rPr>
              <w:t>some_col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7915299A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>parent some college</w:t>
            </w:r>
          </w:p>
        </w:tc>
        <w:tc>
          <w:tcPr>
            <w:tcW w:w="4950" w:type="dxa"/>
            <w:shd w:val="clear" w:color="auto" w:fill="auto"/>
          </w:tcPr>
          <w:p w14:paraId="3BE9FDF2" w14:textId="77777777" w:rsidR="00064311" w:rsidRPr="00E5021F" w:rsidRDefault="00064311" w:rsidP="008D25FE">
            <w:pPr>
              <w:pStyle w:val="BodyText"/>
              <w:spacing w:line="480" w:lineRule="auto"/>
              <w:rPr>
                <w:lang w:eastAsia="zh-CN"/>
              </w:rPr>
            </w:pPr>
            <w:r w:rsidRPr="00C24824">
              <w:rPr>
                <w:lang w:val="en" w:eastAsia="zh-CN"/>
              </w:rPr>
              <w:t xml:space="preserve"> The percentage of students whose parents attended college</w:t>
            </w:r>
          </w:p>
        </w:tc>
      </w:tr>
      <w:tr w:rsidR="00064311" w:rsidRPr="008D25FE" w14:paraId="45F51691" w14:textId="77777777" w:rsidTr="008D25FE">
        <w:tc>
          <w:tcPr>
            <w:tcW w:w="1908" w:type="dxa"/>
            <w:shd w:val="clear" w:color="auto" w:fill="auto"/>
          </w:tcPr>
          <w:p w14:paraId="50719295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</w:rPr>
            </w:pPr>
            <w:proofErr w:type="spellStart"/>
            <w:r w:rsidRPr="00E5021F">
              <w:rPr>
                <w:lang w:val="en"/>
              </w:rPr>
              <w:t>avg_ed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30114036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>avg parent ed</w:t>
            </w:r>
          </w:p>
        </w:tc>
        <w:tc>
          <w:tcPr>
            <w:tcW w:w="4950" w:type="dxa"/>
            <w:shd w:val="clear" w:color="auto" w:fill="auto"/>
          </w:tcPr>
          <w:p w14:paraId="20D9288B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>Average parental education</w:t>
            </w:r>
          </w:p>
        </w:tc>
      </w:tr>
      <w:tr w:rsidR="00064311" w:rsidRPr="008D25FE" w14:paraId="71BD9074" w14:textId="77777777" w:rsidTr="008D25FE">
        <w:tc>
          <w:tcPr>
            <w:tcW w:w="1908" w:type="dxa"/>
            <w:shd w:val="clear" w:color="auto" w:fill="auto"/>
          </w:tcPr>
          <w:p w14:paraId="666F89BF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</w:rPr>
            </w:pPr>
            <w:r w:rsidRPr="00E5021F">
              <w:rPr>
                <w:lang w:val="en"/>
              </w:rPr>
              <w:t>full</w:t>
            </w:r>
          </w:p>
        </w:tc>
        <w:tc>
          <w:tcPr>
            <w:tcW w:w="2700" w:type="dxa"/>
            <w:shd w:val="clear" w:color="auto" w:fill="auto"/>
          </w:tcPr>
          <w:p w14:paraId="600452C1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>pct full credential</w:t>
            </w:r>
          </w:p>
        </w:tc>
        <w:tc>
          <w:tcPr>
            <w:tcW w:w="4950" w:type="dxa"/>
            <w:shd w:val="clear" w:color="auto" w:fill="auto"/>
          </w:tcPr>
          <w:p w14:paraId="20E7A54F" w14:textId="77777777" w:rsidR="00064311" w:rsidRPr="00E5021F" w:rsidRDefault="00064311" w:rsidP="008D25FE">
            <w:pPr>
              <w:pStyle w:val="BodyText"/>
              <w:spacing w:line="480" w:lineRule="auto"/>
              <w:rPr>
                <w:lang w:eastAsia="zh-CN"/>
              </w:rPr>
            </w:pPr>
            <w:r w:rsidRPr="00C24824">
              <w:rPr>
                <w:lang w:val="en" w:eastAsia="zh-CN"/>
              </w:rPr>
              <w:t xml:space="preserve"> Percentage of teachers with full-time teacher certification</w:t>
            </w:r>
          </w:p>
        </w:tc>
      </w:tr>
      <w:tr w:rsidR="00064311" w:rsidRPr="008D25FE" w14:paraId="23B0BA04" w14:textId="77777777" w:rsidTr="008D25FE">
        <w:tc>
          <w:tcPr>
            <w:tcW w:w="1908" w:type="dxa"/>
            <w:shd w:val="clear" w:color="auto" w:fill="auto"/>
          </w:tcPr>
          <w:p w14:paraId="105B9A4B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</w:rPr>
            </w:pPr>
            <w:proofErr w:type="spellStart"/>
            <w:r w:rsidRPr="00E5021F">
              <w:rPr>
                <w:lang w:val="en"/>
              </w:rPr>
              <w:t>emer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253AF54E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 xml:space="preserve">pct </w:t>
            </w:r>
            <w:proofErr w:type="spellStart"/>
            <w:r w:rsidRPr="00C24824">
              <w:rPr>
                <w:lang w:val="en"/>
              </w:rPr>
              <w:t>emer</w:t>
            </w:r>
            <w:proofErr w:type="spellEnd"/>
            <w:r w:rsidRPr="00C24824">
              <w:rPr>
                <w:lang w:val="en"/>
              </w:rPr>
              <w:t xml:space="preserve"> credential</w:t>
            </w:r>
          </w:p>
        </w:tc>
        <w:tc>
          <w:tcPr>
            <w:tcW w:w="4950" w:type="dxa"/>
            <w:shd w:val="clear" w:color="auto" w:fill="auto"/>
          </w:tcPr>
          <w:p w14:paraId="61E184CE" w14:textId="77777777" w:rsidR="00064311" w:rsidRPr="00E5021F" w:rsidRDefault="00064311" w:rsidP="008D25FE">
            <w:pPr>
              <w:pStyle w:val="BodyText"/>
              <w:spacing w:line="480" w:lineRule="auto"/>
              <w:rPr>
                <w:lang w:eastAsia="zh-CN"/>
              </w:rPr>
            </w:pPr>
            <w:r w:rsidRPr="00C24824">
              <w:rPr>
                <w:lang w:val="en" w:eastAsia="zh-CN"/>
              </w:rPr>
              <w:t xml:space="preserve"> Percentage of teachers with a substitute teacher certificate</w:t>
            </w:r>
          </w:p>
        </w:tc>
      </w:tr>
      <w:tr w:rsidR="00064311" w:rsidRPr="008D25FE" w14:paraId="1900A29F" w14:textId="77777777" w:rsidTr="008D25FE">
        <w:tc>
          <w:tcPr>
            <w:tcW w:w="1908" w:type="dxa"/>
            <w:shd w:val="clear" w:color="auto" w:fill="auto"/>
          </w:tcPr>
          <w:p w14:paraId="4DDCE380" w14:textId="77777777" w:rsidR="00064311" w:rsidRPr="008D25FE" w:rsidRDefault="00064311" w:rsidP="008D25FE">
            <w:pPr>
              <w:pStyle w:val="BodyText"/>
              <w:spacing w:line="480" w:lineRule="auto"/>
              <w:rPr>
                <w:rFonts w:cs="Arial"/>
              </w:rPr>
            </w:pPr>
            <w:r w:rsidRPr="00E5021F">
              <w:rPr>
                <w:lang w:val="en"/>
              </w:rPr>
              <w:lastRenderedPageBreak/>
              <w:t>enroll</w:t>
            </w:r>
          </w:p>
        </w:tc>
        <w:tc>
          <w:tcPr>
            <w:tcW w:w="2700" w:type="dxa"/>
            <w:shd w:val="clear" w:color="auto" w:fill="auto"/>
          </w:tcPr>
          <w:p w14:paraId="2E107A3F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>number of students</w:t>
            </w:r>
          </w:p>
        </w:tc>
        <w:tc>
          <w:tcPr>
            <w:tcW w:w="4950" w:type="dxa"/>
            <w:shd w:val="clear" w:color="auto" w:fill="auto"/>
          </w:tcPr>
          <w:p w14:paraId="492E8712" w14:textId="77777777" w:rsidR="00064311" w:rsidRPr="00E5021F" w:rsidRDefault="00064311" w:rsidP="008D25FE">
            <w:pPr>
              <w:pStyle w:val="BodyText"/>
              <w:spacing w:line="480" w:lineRule="auto"/>
            </w:pPr>
            <w:r w:rsidRPr="00C24824">
              <w:rPr>
                <w:lang w:val="en"/>
              </w:rPr>
              <w:t xml:space="preserve"> Number of students</w:t>
            </w:r>
          </w:p>
        </w:tc>
      </w:tr>
    </w:tbl>
    <w:p w14:paraId="486B6283" w14:textId="5FC050D7" w:rsidR="00EA6081" w:rsidRPr="00D74145" w:rsidRDefault="00EA6081" w:rsidP="000030FD">
      <w:pPr>
        <w:spacing w:line="288" w:lineRule="auto"/>
        <w:jc w:val="center"/>
        <w:rPr>
          <w:rFonts w:cs="Arial"/>
          <w:szCs w:val="22"/>
          <w:lang w:val="en-US" w:eastAsia="zh-HK"/>
        </w:rPr>
      </w:pPr>
    </w:p>
    <w:sectPr w:rsidR="00EA6081" w:rsidRPr="00D74145" w:rsidSect="00C20F4E">
      <w:headerReference w:type="default" r:id="rId12"/>
      <w:footerReference w:type="default" r:id="rId13"/>
      <w:pgSz w:w="11906" w:h="16838" w:code="9"/>
      <w:pgMar w:top="1440" w:right="1106" w:bottom="1440" w:left="1260" w:header="706" w:footer="706" w:gutter="0"/>
      <w:pgBorders w:offsetFrom="page">
        <w:top w:val="single" w:sz="4" w:space="24" w:color="999999"/>
        <w:left w:val="single" w:sz="4" w:space="24" w:color="999999"/>
        <w:bottom w:val="single" w:sz="4" w:space="24" w:color="999999"/>
        <w:right w:val="single" w:sz="4" w:space="24" w:color="999999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43E8F" w14:textId="77777777" w:rsidR="00615453" w:rsidRDefault="00615453">
      <w:r>
        <w:rPr>
          <w:lang w:val="en"/>
        </w:rPr>
        <w:separator/>
      </w:r>
    </w:p>
  </w:endnote>
  <w:endnote w:type="continuationSeparator" w:id="0">
    <w:p w14:paraId="278BAD23" w14:textId="77777777" w:rsidR="00615453" w:rsidRDefault="00615453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61C0" w14:textId="77777777" w:rsidR="00201970" w:rsidRDefault="00201970" w:rsidP="00C20F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lang w:val="en"/>
      </w:rPr>
      <w:fldChar w:fldCharType="begin"/>
    </w:r>
    <w:r>
      <w:rPr>
        <w:rStyle w:val="PageNumber"/>
        <w:lang w:val="en"/>
      </w:rPr>
      <w:instrText xml:space="preserve">PAGE  </w:instrText>
    </w:r>
    <w:r>
      <w:rPr>
        <w:rStyle w:val="PageNumber"/>
        <w:lang w:val="en"/>
      </w:rPr>
      <w:fldChar w:fldCharType="end"/>
    </w:r>
  </w:p>
  <w:p w14:paraId="3B0FEAAD" w14:textId="77777777" w:rsidR="00201970" w:rsidRDefault="00201970" w:rsidP="00C20F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7CF9" w14:textId="77777777" w:rsidR="00201970" w:rsidRDefault="00F41AC3" w:rsidP="005353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lang w:val="en"/>
      </w:rPr>
      <w:t>1</w:t>
    </w:r>
    <w:r w:rsidR="00201970">
      <w:rPr>
        <w:rStyle w:val="PageNumber"/>
        <w:lang w:val="en"/>
      </w:rPr>
      <w:t>-</w:t>
    </w:r>
    <w:r w:rsidR="00201970">
      <w:rPr>
        <w:rStyle w:val="PageNumber"/>
        <w:lang w:val="en"/>
      </w:rPr>
      <w:fldChar w:fldCharType="begin"/>
    </w:r>
    <w:r w:rsidR="00201970">
      <w:rPr>
        <w:rStyle w:val="PageNumber"/>
        <w:lang w:val="en"/>
      </w:rPr>
      <w:instrText xml:space="preserve">PAGE  </w:instrText>
    </w:r>
    <w:r w:rsidR="00201970">
      <w:rPr>
        <w:rStyle w:val="PageNumber"/>
        <w:lang w:val="en"/>
      </w:rPr>
      <w:fldChar w:fldCharType="separate"/>
    </w:r>
    <w:r w:rsidR="00A343F4">
      <w:rPr>
        <w:rStyle w:val="PageNumber"/>
        <w:noProof/>
        <w:lang w:val="en"/>
      </w:rPr>
      <w:t>6</w:t>
    </w:r>
    <w:r w:rsidR="00201970">
      <w:rPr>
        <w:rStyle w:val="PageNumber"/>
        <w:lang w:val="en"/>
      </w:rPr>
      <w:fldChar w:fldCharType="end"/>
    </w:r>
  </w:p>
  <w:p w14:paraId="16DD1A20" w14:textId="77777777" w:rsidR="00201970" w:rsidRDefault="00324EEC">
    <w:pPr>
      <w:pStyle w:val="Footer"/>
      <w:ind w:right="360"/>
      <w:jc w:val="center"/>
    </w:pPr>
    <w:r>
      <w:rPr>
        <w:noProof/>
        <w:sz w:val="20"/>
        <w:lang w:val="en"/>
      </w:rPr>
      <w:pict w14:anchorId="1378DE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style="position:absolute;left:0;text-align:left;margin-left:369pt;margin-top:1.65pt;width:67.75pt;height:19.75pt;z-index:251658240" o:userdrawn="t" o:allowoverlap="f">
          <v:imagedata r:id="rId1" o:title=""/>
          <w10:wrap type="topAndBottom"/>
        </v:shape>
      </w:pict>
    </w:r>
    <w:r>
      <w:rPr>
        <w:noProof/>
        <w:sz w:val="20"/>
        <w:lang w:val="en"/>
      </w:rPr>
      <w:pict w14:anchorId="1F09E401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713.25pt;margin-top:1.9pt;width:27pt;height:18pt;z-index:251657216" stroked="f">
          <v:textbox style="mso-next-textbox:#_x0000_s2060" inset="0,0,0,0">
            <w:txbxContent>
              <w:p w14:paraId="6E6E1695" w14:textId="77777777" w:rsidR="00201970" w:rsidRDefault="00201970">
                <w:pPr>
                  <w:pStyle w:val="Footer"/>
                  <w:tabs>
                    <w:tab w:val="clear" w:pos="4153"/>
                    <w:tab w:val="clear" w:pos="8306"/>
                  </w:tabs>
                  <w:rPr>
                    <w:rFonts w:ascii="AvantGarde" w:hAnsi="AvantGarde"/>
                  </w:rPr>
                </w:pPr>
                <w:r>
                  <w:rPr>
                    <w:rStyle w:val="PageNumber"/>
                    <w:lang w:val="en"/>
                  </w:rPr>
                  <w:t>1-</w:t>
                </w:r>
                <w:r>
                  <w:rPr>
                    <w:rStyle w:val="PageNumber"/>
                    <w:lang w:val="en"/>
                  </w:rPr>
                  <w:fldChar w:fldCharType="begin"/>
                </w:r>
                <w:r>
                  <w:rPr>
                    <w:rStyle w:val="PageNumber"/>
                    <w:lang w:val="en"/>
                  </w:rPr>
                  <w:instrText xml:space="preserve"> PAGE </w:instrText>
                </w:r>
                <w:r>
                  <w:rPr>
                    <w:rStyle w:val="PageNumber"/>
                    <w:lang w:val="en"/>
                  </w:rPr>
                  <w:fldChar w:fldCharType="separate"/>
                </w:r>
                <w:r w:rsidR="00A343F4">
                  <w:rPr>
                    <w:rStyle w:val="PageNumber"/>
                    <w:noProof/>
                    <w:lang w:val="en"/>
                  </w:rPr>
                  <w:t>6</w:t>
                </w:r>
                <w:r>
                  <w:rPr>
                    <w:rStyle w:val="PageNumber"/>
                    <w:lang w:val="en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B761A" w14:textId="77777777" w:rsidR="00615453" w:rsidRDefault="00615453">
      <w:r>
        <w:rPr>
          <w:lang w:val="en"/>
        </w:rPr>
        <w:separator/>
      </w:r>
    </w:p>
  </w:footnote>
  <w:footnote w:type="continuationSeparator" w:id="0">
    <w:p w14:paraId="5E409B8B" w14:textId="77777777" w:rsidR="00615453" w:rsidRDefault="00615453"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A74A" w14:textId="77777777" w:rsidR="00201970" w:rsidRDefault="00201970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FDE0" w14:textId="77777777" w:rsidR="00201970" w:rsidRDefault="000030FD">
    <w:pPr>
      <w:pStyle w:val="Header"/>
      <w:jc w:val="right"/>
      <w:rPr>
        <w:rFonts w:cs="Arial"/>
        <w:sz w:val="18"/>
      </w:rPr>
    </w:pPr>
    <w:r>
      <w:rPr>
        <w:sz w:val="18"/>
        <w:lang w:val="en"/>
      </w:rPr>
      <w:t>Group</w:t>
    </w:r>
    <w:r w:rsidR="00201970">
      <w:rPr>
        <w:sz w:val="18"/>
        <w:lang w:val="en"/>
      </w:rPr>
      <w:t xml:space="preserve"> Portfolio Analytics</w:t>
    </w:r>
  </w:p>
  <w:p w14:paraId="325268BF" w14:textId="77777777" w:rsidR="00201970" w:rsidRPr="00C20F4E" w:rsidRDefault="00201970" w:rsidP="00C20F4E">
    <w:pPr>
      <w:pStyle w:val="Header"/>
      <w:tabs>
        <w:tab w:val="clear" w:pos="8640"/>
        <w:tab w:val="right" w:pos="9540"/>
      </w:tabs>
      <w:rPr>
        <w:sz w:val="8"/>
        <w:szCs w:val="8"/>
        <w:u w:val="single"/>
      </w:rPr>
    </w:pPr>
    <w:r w:rsidRPr="00C20F4E">
      <w:rPr>
        <w:sz w:val="8"/>
        <w:szCs w:val="8"/>
        <w:u w:val="single"/>
        <w:lang w:val="en"/>
      </w:rPr>
      <w:tab/>
    </w:r>
    <w:r w:rsidRPr="00C20F4E">
      <w:rPr>
        <w:sz w:val="8"/>
        <w:szCs w:val="8"/>
        <w:u w:val="single"/>
        <w:lang w:val="e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8E5"/>
    <w:multiLevelType w:val="hybridMultilevel"/>
    <w:tmpl w:val="B302CDEE"/>
    <w:lvl w:ilvl="0" w:tplc="C0AE49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DCCF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4C7B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CE71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A63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6E9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B67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1CB0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90C4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F35"/>
    <w:multiLevelType w:val="hybridMultilevel"/>
    <w:tmpl w:val="C3FE7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05DB7"/>
    <w:multiLevelType w:val="multilevel"/>
    <w:tmpl w:val="5A06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04C81D74"/>
    <w:multiLevelType w:val="hybridMultilevel"/>
    <w:tmpl w:val="8A06877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8BB88E12"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3B70BBD"/>
    <w:multiLevelType w:val="hybridMultilevel"/>
    <w:tmpl w:val="342002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80A8F"/>
    <w:multiLevelType w:val="hybridMultilevel"/>
    <w:tmpl w:val="BF6E9250"/>
    <w:lvl w:ilvl="0" w:tplc="8BB88E12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8BB88E12"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18B22563"/>
    <w:multiLevelType w:val="hybridMultilevel"/>
    <w:tmpl w:val="924E67F6"/>
    <w:lvl w:ilvl="0" w:tplc="BBCABF5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8A2161"/>
    <w:multiLevelType w:val="hybridMultilevel"/>
    <w:tmpl w:val="F19A5218"/>
    <w:lvl w:ilvl="0" w:tplc="D58AA0F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51DCCF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4C7B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CE71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A63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6E9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B67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1CB0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90C4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406EA"/>
    <w:multiLevelType w:val="hybridMultilevel"/>
    <w:tmpl w:val="C5725600"/>
    <w:lvl w:ilvl="0" w:tplc="54F48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DFA30D4"/>
    <w:multiLevelType w:val="multilevel"/>
    <w:tmpl w:val="C220DDCC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1E5D1E23"/>
    <w:multiLevelType w:val="hybridMultilevel"/>
    <w:tmpl w:val="B36E155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1" w15:restartNumberingAfterBreak="0">
    <w:nsid w:val="1E9B51DE"/>
    <w:multiLevelType w:val="hybridMultilevel"/>
    <w:tmpl w:val="1708D5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972E2B46">
      <w:start w:val="1"/>
      <w:numFmt w:val="lowerLetter"/>
      <w:lvlText w:val="(%4)"/>
      <w:lvlJc w:val="left"/>
      <w:pPr>
        <w:tabs>
          <w:tab w:val="num" w:pos="3060"/>
        </w:tabs>
        <w:ind w:left="3060" w:hanging="5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C12906"/>
    <w:multiLevelType w:val="hybridMultilevel"/>
    <w:tmpl w:val="82080736"/>
    <w:lvl w:ilvl="0" w:tplc="BD829E8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52A0FB8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DF7D6A"/>
    <w:multiLevelType w:val="hybridMultilevel"/>
    <w:tmpl w:val="54BC1CF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6A3C04"/>
    <w:multiLevelType w:val="hybridMultilevel"/>
    <w:tmpl w:val="484CE5E4"/>
    <w:lvl w:ilvl="0" w:tplc="54F48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54C3C"/>
    <w:multiLevelType w:val="hybridMultilevel"/>
    <w:tmpl w:val="3524F606"/>
    <w:lvl w:ilvl="0" w:tplc="6C7ADEE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3EEBAE">
      <w:start w:val="1"/>
      <w:numFmt w:val="decimal"/>
      <w:lvlText w:val="(%2)"/>
      <w:lvlJc w:val="left"/>
      <w:pPr>
        <w:tabs>
          <w:tab w:val="num" w:pos="1800"/>
        </w:tabs>
        <w:ind w:left="1800" w:hanging="72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F636EA"/>
    <w:multiLevelType w:val="hybridMultilevel"/>
    <w:tmpl w:val="883848AC"/>
    <w:lvl w:ilvl="0" w:tplc="678E3F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58B7110"/>
    <w:multiLevelType w:val="multilevel"/>
    <w:tmpl w:val="25FE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8" w15:restartNumberingAfterBreak="0">
    <w:nsid w:val="5FD65A88"/>
    <w:multiLevelType w:val="hybridMultilevel"/>
    <w:tmpl w:val="9ECCA282"/>
    <w:lvl w:ilvl="0" w:tplc="C8F039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88D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0CF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5EEE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8E76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B8B8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238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68CC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2CD8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13278"/>
    <w:multiLevelType w:val="hybridMultilevel"/>
    <w:tmpl w:val="AA201DF2"/>
    <w:lvl w:ilvl="0" w:tplc="3D6E1FB0">
      <w:start w:val="1"/>
      <w:numFmt w:val="bullet"/>
      <w:lvlText w:val="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20653DF"/>
    <w:multiLevelType w:val="singleLevel"/>
    <w:tmpl w:val="B1CA07A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412510F"/>
    <w:multiLevelType w:val="hybridMultilevel"/>
    <w:tmpl w:val="37F89E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15E35"/>
    <w:multiLevelType w:val="hybridMultilevel"/>
    <w:tmpl w:val="25FEDBF0"/>
    <w:lvl w:ilvl="0" w:tplc="54F48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3" w15:restartNumberingAfterBreak="0">
    <w:nsid w:val="65B8199B"/>
    <w:multiLevelType w:val="hybridMultilevel"/>
    <w:tmpl w:val="F6ACCE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6263D"/>
    <w:multiLevelType w:val="hybridMultilevel"/>
    <w:tmpl w:val="AD60CA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6165886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972E2B46">
      <w:start w:val="1"/>
      <w:numFmt w:val="lowerLetter"/>
      <w:lvlText w:val="(%4)"/>
      <w:lvlJc w:val="left"/>
      <w:pPr>
        <w:tabs>
          <w:tab w:val="num" w:pos="3060"/>
        </w:tabs>
        <w:ind w:left="3060" w:hanging="540"/>
      </w:pPr>
      <w:rPr>
        <w:rFonts w:hint="default"/>
      </w:rPr>
    </w:lvl>
    <w:lvl w:ilvl="4" w:tplc="12F6C31C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67C69"/>
    <w:multiLevelType w:val="multilevel"/>
    <w:tmpl w:val="484C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940D7D"/>
    <w:multiLevelType w:val="hybridMultilevel"/>
    <w:tmpl w:val="5A06F4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8BB88E12"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7" w15:restartNumberingAfterBreak="0">
    <w:nsid w:val="705A0918"/>
    <w:multiLevelType w:val="multilevel"/>
    <w:tmpl w:val="04908BDC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 w15:restartNumberingAfterBreak="0">
    <w:nsid w:val="70D447CE"/>
    <w:multiLevelType w:val="hybridMultilevel"/>
    <w:tmpl w:val="FDB6F736"/>
    <w:lvl w:ilvl="0" w:tplc="CF801F1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8733F"/>
    <w:multiLevelType w:val="hybridMultilevel"/>
    <w:tmpl w:val="1F1A68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84831AF"/>
    <w:multiLevelType w:val="hybridMultilevel"/>
    <w:tmpl w:val="79C6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B2A89"/>
    <w:multiLevelType w:val="hybridMultilevel"/>
    <w:tmpl w:val="1E367B6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8BB88E12"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2" w15:restartNumberingAfterBreak="0">
    <w:nsid w:val="7DF747E7"/>
    <w:multiLevelType w:val="hybridMultilevel"/>
    <w:tmpl w:val="6BC60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E3D37B5"/>
    <w:multiLevelType w:val="multilevel"/>
    <w:tmpl w:val="D0BEBD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7EC9417C"/>
    <w:multiLevelType w:val="hybridMultilevel"/>
    <w:tmpl w:val="37F89E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714913">
    <w:abstractNumId w:val="16"/>
  </w:num>
  <w:num w:numId="2" w16cid:durableId="263150053">
    <w:abstractNumId w:val="21"/>
  </w:num>
  <w:num w:numId="3" w16cid:durableId="1818066475">
    <w:abstractNumId w:val="34"/>
  </w:num>
  <w:num w:numId="4" w16cid:durableId="356739241">
    <w:abstractNumId w:val="28"/>
  </w:num>
  <w:num w:numId="5" w16cid:durableId="1897399929">
    <w:abstractNumId w:val="13"/>
  </w:num>
  <w:num w:numId="6" w16cid:durableId="296573397">
    <w:abstractNumId w:val="29"/>
  </w:num>
  <w:num w:numId="7" w16cid:durableId="399058877">
    <w:abstractNumId w:val="4"/>
  </w:num>
  <w:num w:numId="8" w16cid:durableId="684405885">
    <w:abstractNumId w:val="18"/>
  </w:num>
  <w:num w:numId="9" w16cid:durableId="1459765037">
    <w:abstractNumId w:val="0"/>
  </w:num>
  <w:num w:numId="10" w16cid:durableId="1542086825">
    <w:abstractNumId w:val="7"/>
  </w:num>
  <w:num w:numId="11" w16cid:durableId="1857190736">
    <w:abstractNumId w:val="6"/>
  </w:num>
  <w:num w:numId="12" w16cid:durableId="1852138425">
    <w:abstractNumId w:val="33"/>
  </w:num>
  <w:num w:numId="13" w16cid:durableId="2128431069">
    <w:abstractNumId w:val="11"/>
  </w:num>
  <w:num w:numId="14" w16cid:durableId="539709539">
    <w:abstractNumId w:val="5"/>
  </w:num>
  <w:num w:numId="15" w16cid:durableId="846753822">
    <w:abstractNumId w:val="24"/>
  </w:num>
  <w:num w:numId="16" w16cid:durableId="1965454617">
    <w:abstractNumId w:val="9"/>
  </w:num>
  <w:num w:numId="17" w16cid:durableId="388844028">
    <w:abstractNumId w:val="15"/>
  </w:num>
  <w:num w:numId="18" w16cid:durableId="82068489">
    <w:abstractNumId w:val="26"/>
  </w:num>
  <w:num w:numId="19" w16cid:durableId="1399011363">
    <w:abstractNumId w:val="12"/>
  </w:num>
  <w:num w:numId="20" w16cid:durableId="1120808170">
    <w:abstractNumId w:val="31"/>
  </w:num>
  <w:num w:numId="21" w16cid:durableId="916944240">
    <w:abstractNumId w:val="3"/>
  </w:num>
  <w:num w:numId="22" w16cid:durableId="670373873">
    <w:abstractNumId w:val="10"/>
  </w:num>
  <w:num w:numId="23" w16cid:durableId="1037586440">
    <w:abstractNumId w:val="22"/>
  </w:num>
  <w:num w:numId="24" w16cid:durableId="2076203682">
    <w:abstractNumId w:val="17"/>
  </w:num>
  <w:num w:numId="25" w16cid:durableId="948318437">
    <w:abstractNumId w:val="14"/>
  </w:num>
  <w:num w:numId="26" w16cid:durableId="78868637">
    <w:abstractNumId w:val="2"/>
  </w:num>
  <w:num w:numId="27" w16cid:durableId="2069181720">
    <w:abstractNumId w:val="32"/>
  </w:num>
  <w:num w:numId="28" w16cid:durableId="295263263">
    <w:abstractNumId w:val="25"/>
  </w:num>
  <w:num w:numId="29" w16cid:durableId="1409961325">
    <w:abstractNumId w:val="8"/>
  </w:num>
  <w:num w:numId="30" w16cid:durableId="196159457">
    <w:abstractNumId w:val="19"/>
  </w:num>
  <w:num w:numId="31" w16cid:durableId="429469842">
    <w:abstractNumId w:val="27"/>
  </w:num>
  <w:num w:numId="32" w16cid:durableId="84350208">
    <w:abstractNumId w:val="20"/>
  </w:num>
  <w:num w:numId="33" w16cid:durableId="1381200845">
    <w:abstractNumId w:val="23"/>
  </w:num>
  <w:num w:numId="34" w16cid:durableId="1320766840">
    <w:abstractNumId w:val="1"/>
  </w:num>
  <w:num w:numId="35" w16cid:durableId="940451315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noPunctuationKerning/>
  <w:characterSpacingControl w:val="doNotCompress"/>
  <w:hdrShapeDefaults>
    <o:shapedefaults v:ext="edit" spidmax="2129" fillcolor="#f9c">
      <v:fill color="#f9c"/>
      <v:stroke dashstyle="1 1" endcap="round"/>
      <o:colormru v:ext="edit" colors="#d0d0d0,blue,#039,#99f,#36f,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6314"/>
    <w:rsid w:val="000030FD"/>
    <w:rsid w:val="00015E1C"/>
    <w:rsid w:val="00024829"/>
    <w:rsid w:val="00033F67"/>
    <w:rsid w:val="00046C70"/>
    <w:rsid w:val="00050B11"/>
    <w:rsid w:val="00052B93"/>
    <w:rsid w:val="00064311"/>
    <w:rsid w:val="00067032"/>
    <w:rsid w:val="00077782"/>
    <w:rsid w:val="00090B88"/>
    <w:rsid w:val="00092997"/>
    <w:rsid w:val="00096314"/>
    <w:rsid w:val="000A7496"/>
    <w:rsid w:val="000B14EA"/>
    <w:rsid w:val="000D22A4"/>
    <w:rsid w:val="000D354F"/>
    <w:rsid w:val="000D3E60"/>
    <w:rsid w:val="000D7BCA"/>
    <w:rsid w:val="000E10AA"/>
    <w:rsid w:val="000E3894"/>
    <w:rsid w:val="000F28C9"/>
    <w:rsid w:val="000F6E22"/>
    <w:rsid w:val="00100BC1"/>
    <w:rsid w:val="0010708A"/>
    <w:rsid w:val="00126E3C"/>
    <w:rsid w:val="00140BD7"/>
    <w:rsid w:val="00156654"/>
    <w:rsid w:val="00161758"/>
    <w:rsid w:val="00182356"/>
    <w:rsid w:val="00186467"/>
    <w:rsid w:val="001A0581"/>
    <w:rsid w:val="001A5CCF"/>
    <w:rsid w:val="001B0692"/>
    <w:rsid w:val="001B2F92"/>
    <w:rsid w:val="001B3CC0"/>
    <w:rsid w:val="001B5CF6"/>
    <w:rsid w:val="001C0C0B"/>
    <w:rsid w:val="001C2159"/>
    <w:rsid w:val="001C4411"/>
    <w:rsid w:val="001C7D06"/>
    <w:rsid w:val="001D7210"/>
    <w:rsid w:val="00201970"/>
    <w:rsid w:val="00203EBE"/>
    <w:rsid w:val="00224EB0"/>
    <w:rsid w:val="00227462"/>
    <w:rsid w:val="0022757F"/>
    <w:rsid w:val="00227C4E"/>
    <w:rsid w:val="00233C91"/>
    <w:rsid w:val="00236369"/>
    <w:rsid w:val="00247161"/>
    <w:rsid w:val="002701F6"/>
    <w:rsid w:val="00276D59"/>
    <w:rsid w:val="002813C6"/>
    <w:rsid w:val="002831FC"/>
    <w:rsid w:val="00286D13"/>
    <w:rsid w:val="002C18CC"/>
    <w:rsid w:val="002D6624"/>
    <w:rsid w:val="002E2A78"/>
    <w:rsid w:val="002E5DBD"/>
    <w:rsid w:val="002F5484"/>
    <w:rsid w:val="00304F45"/>
    <w:rsid w:val="00313BD7"/>
    <w:rsid w:val="0031554B"/>
    <w:rsid w:val="00324EEC"/>
    <w:rsid w:val="003414CD"/>
    <w:rsid w:val="00362D63"/>
    <w:rsid w:val="00362F99"/>
    <w:rsid w:val="00364BB5"/>
    <w:rsid w:val="00380070"/>
    <w:rsid w:val="00380292"/>
    <w:rsid w:val="003A3405"/>
    <w:rsid w:val="003A555F"/>
    <w:rsid w:val="003B16C2"/>
    <w:rsid w:val="003B262F"/>
    <w:rsid w:val="003B2E08"/>
    <w:rsid w:val="003C6404"/>
    <w:rsid w:val="003D2736"/>
    <w:rsid w:val="00411A59"/>
    <w:rsid w:val="004406B0"/>
    <w:rsid w:val="0044525E"/>
    <w:rsid w:val="00455F7A"/>
    <w:rsid w:val="004621E2"/>
    <w:rsid w:val="00462A00"/>
    <w:rsid w:val="00465D61"/>
    <w:rsid w:val="004759AC"/>
    <w:rsid w:val="004859E4"/>
    <w:rsid w:val="00492809"/>
    <w:rsid w:val="004972B1"/>
    <w:rsid w:val="004A5845"/>
    <w:rsid w:val="004B56AA"/>
    <w:rsid w:val="004C4FFA"/>
    <w:rsid w:val="004F16C4"/>
    <w:rsid w:val="004F23A4"/>
    <w:rsid w:val="00504815"/>
    <w:rsid w:val="0051088A"/>
    <w:rsid w:val="005135E3"/>
    <w:rsid w:val="00526AFE"/>
    <w:rsid w:val="005319E4"/>
    <w:rsid w:val="005353D7"/>
    <w:rsid w:val="005358CD"/>
    <w:rsid w:val="005430B2"/>
    <w:rsid w:val="00543ACE"/>
    <w:rsid w:val="0056579A"/>
    <w:rsid w:val="005715D7"/>
    <w:rsid w:val="0057521B"/>
    <w:rsid w:val="00583502"/>
    <w:rsid w:val="00593C80"/>
    <w:rsid w:val="005A34B4"/>
    <w:rsid w:val="005B2097"/>
    <w:rsid w:val="005B234D"/>
    <w:rsid w:val="005B6E46"/>
    <w:rsid w:val="005C0339"/>
    <w:rsid w:val="005C6235"/>
    <w:rsid w:val="005D294B"/>
    <w:rsid w:val="005D2C36"/>
    <w:rsid w:val="005F7E77"/>
    <w:rsid w:val="00610A11"/>
    <w:rsid w:val="006146DC"/>
    <w:rsid w:val="00615453"/>
    <w:rsid w:val="006178A7"/>
    <w:rsid w:val="006200E2"/>
    <w:rsid w:val="00624959"/>
    <w:rsid w:val="00627BB9"/>
    <w:rsid w:val="006356CD"/>
    <w:rsid w:val="00636415"/>
    <w:rsid w:val="00636469"/>
    <w:rsid w:val="00636C87"/>
    <w:rsid w:val="00641E98"/>
    <w:rsid w:val="00642DA1"/>
    <w:rsid w:val="006430E8"/>
    <w:rsid w:val="006571FF"/>
    <w:rsid w:val="0066517B"/>
    <w:rsid w:val="00666A89"/>
    <w:rsid w:val="00676105"/>
    <w:rsid w:val="00694A1E"/>
    <w:rsid w:val="006B35C3"/>
    <w:rsid w:val="006C7250"/>
    <w:rsid w:val="006D645A"/>
    <w:rsid w:val="006D7A94"/>
    <w:rsid w:val="006E0341"/>
    <w:rsid w:val="006E366B"/>
    <w:rsid w:val="006E5599"/>
    <w:rsid w:val="007132B6"/>
    <w:rsid w:val="00713F16"/>
    <w:rsid w:val="0071779C"/>
    <w:rsid w:val="00727CCD"/>
    <w:rsid w:val="0073428A"/>
    <w:rsid w:val="00736AA4"/>
    <w:rsid w:val="0074191F"/>
    <w:rsid w:val="007517F8"/>
    <w:rsid w:val="00775609"/>
    <w:rsid w:val="00792530"/>
    <w:rsid w:val="007937D3"/>
    <w:rsid w:val="007949E7"/>
    <w:rsid w:val="007A061B"/>
    <w:rsid w:val="007A1A17"/>
    <w:rsid w:val="007A2865"/>
    <w:rsid w:val="007B694D"/>
    <w:rsid w:val="007C64F5"/>
    <w:rsid w:val="007E224C"/>
    <w:rsid w:val="007F7AE5"/>
    <w:rsid w:val="00800CB9"/>
    <w:rsid w:val="00800EB2"/>
    <w:rsid w:val="00804DE7"/>
    <w:rsid w:val="00810A8C"/>
    <w:rsid w:val="0081333E"/>
    <w:rsid w:val="008162C5"/>
    <w:rsid w:val="00821435"/>
    <w:rsid w:val="00837917"/>
    <w:rsid w:val="008502EE"/>
    <w:rsid w:val="00855056"/>
    <w:rsid w:val="00871E59"/>
    <w:rsid w:val="008800DA"/>
    <w:rsid w:val="00885C0B"/>
    <w:rsid w:val="00886AC1"/>
    <w:rsid w:val="00890994"/>
    <w:rsid w:val="008927C8"/>
    <w:rsid w:val="0089377C"/>
    <w:rsid w:val="008A1E89"/>
    <w:rsid w:val="008A1FBE"/>
    <w:rsid w:val="008A3CFD"/>
    <w:rsid w:val="008B08EA"/>
    <w:rsid w:val="008D25FE"/>
    <w:rsid w:val="008E443C"/>
    <w:rsid w:val="008F1E31"/>
    <w:rsid w:val="008F1F9B"/>
    <w:rsid w:val="008F2B28"/>
    <w:rsid w:val="008F2D90"/>
    <w:rsid w:val="008F48D2"/>
    <w:rsid w:val="00906668"/>
    <w:rsid w:val="009205D2"/>
    <w:rsid w:val="009268DE"/>
    <w:rsid w:val="009324EB"/>
    <w:rsid w:val="009504CD"/>
    <w:rsid w:val="00975469"/>
    <w:rsid w:val="00986E3D"/>
    <w:rsid w:val="00986ECF"/>
    <w:rsid w:val="00990370"/>
    <w:rsid w:val="00990C9C"/>
    <w:rsid w:val="009A5EAE"/>
    <w:rsid w:val="009B0C13"/>
    <w:rsid w:val="009B3CFC"/>
    <w:rsid w:val="009B45AB"/>
    <w:rsid w:val="009B68BC"/>
    <w:rsid w:val="009C0F57"/>
    <w:rsid w:val="009C2FD6"/>
    <w:rsid w:val="009D6120"/>
    <w:rsid w:val="009F2F03"/>
    <w:rsid w:val="00A00855"/>
    <w:rsid w:val="00A0567C"/>
    <w:rsid w:val="00A10F84"/>
    <w:rsid w:val="00A11B3E"/>
    <w:rsid w:val="00A15C59"/>
    <w:rsid w:val="00A1733D"/>
    <w:rsid w:val="00A23CC3"/>
    <w:rsid w:val="00A23F15"/>
    <w:rsid w:val="00A25A82"/>
    <w:rsid w:val="00A26CD6"/>
    <w:rsid w:val="00A31DA6"/>
    <w:rsid w:val="00A343F4"/>
    <w:rsid w:val="00A4035F"/>
    <w:rsid w:val="00A46516"/>
    <w:rsid w:val="00A52057"/>
    <w:rsid w:val="00A81061"/>
    <w:rsid w:val="00A83791"/>
    <w:rsid w:val="00A92C09"/>
    <w:rsid w:val="00A9769E"/>
    <w:rsid w:val="00AB30EF"/>
    <w:rsid w:val="00AB3743"/>
    <w:rsid w:val="00AB68DA"/>
    <w:rsid w:val="00AD3D26"/>
    <w:rsid w:val="00AD70DD"/>
    <w:rsid w:val="00AE5811"/>
    <w:rsid w:val="00AF2630"/>
    <w:rsid w:val="00B06594"/>
    <w:rsid w:val="00B106B6"/>
    <w:rsid w:val="00B259D3"/>
    <w:rsid w:val="00B27230"/>
    <w:rsid w:val="00B53870"/>
    <w:rsid w:val="00B6696B"/>
    <w:rsid w:val="00B95F82"/>
    <w:rsid w:val="00BA465F"/>
    <w:rsid w:val="00BA619A"/>
    <w:rsid w:val="00BB4D3B"/>
    <w:rsid w:val="00BB56AC"/>
    <w:rsid w:val="00BC106D"/>
    <w:rsid w:val="00BD24E0"/>
    <w:rsid w:val="00BD3C8F"/>
    <w:rsid w:val="00BE03E3"/>
    <w:rsid w:val="00BE573A"/>
    <w:rsid w:val="00BF07F3"/>
    <w:rsid w:val="00BF289F"/>
    <w:rsid w:val="00C04DEA"/>
    <w:rsid w:val="00C14411"/>
    <w:rsid w:val="00C20A76"/>
    <w:rsid w:val="00C20F4E"/>
    <w:rsid w:val="00C20FE3"/>
    <w:rsid w:val="00C2194F"/>
    <w:rsid w:val="00C40C9C"/>
    <w:rsid w:val="00C471B5"/>
    <w:rsid w:val="00C602CF"/>
    <w:rsid w:val="00C61274"/>
    <w:rsid w:val="00C6271A"/>
    <w:rsid w:val="00C84FCC"/>
    <w:rsid w:val="00C8508E"/>
    <w:rsid w:val="00C908AC"/>
    <w:rsid w:val="00CB33CB"/>
    <w:rsid w:val="00CB43C0"/>
    <w:rsid w:val="00CB56F7"/>
    <w:rsid w:val="00CC58E2"/>
    <w:rsid w:val="00CD6B95"/>
    <w:rsid w:val="00CF00D3"/>
    <w:rsid w:val="00CF15A8"/>
    <w:rsid w:val="00CF5125"/>
    <w:rsid w:val="00D03DA0"/>
    <w:rsid w:val="00D054A8"/>
    <w:rsid w:val="00D25C04"/>
    <w:rsid w:val="00D31646"/>
    <w:rsid w:val="00D40738"/>
    <w:rsid w:val="00D40962"/>
    <w:rsid w:val="00D47AFE"/>
    <w:rsid w:val="00D54E35"/>
    <w:rsid w:val="00D570A7"/>
    <w:rsid w:val="00D65280"/>
    <w:rsid w:val="00D74145"/>
    <w:rsid w:val="00D779F1"/>
    <w:rsid w:val="00D92A91"/>
    <w:rsid w:val="00D93662"/>
    <w:rsid w:val="00DA0967"/>
    <w:rsid w:val="00DA0AAC"/>
    <w:rsid w:val="00DA24B2"/>
    <w:rsid w:val="00DA4E53"/>
    <w:rsid w:val="00DA54C0"/>
    <w:rsid w:val="00DB2E51"/>
    <w:rsid w:val="00DC0F94"/>
    <w:rsid w:val="00DC3589"/>
    <w:rsid w:val="00DC6E15"/>
    <w:rsid w:val="00DD1094"/>
    <w:rsid w:val="00DD2306"/>
    <w:rsid w:val="00DD56E5"/>
    <w:rsid w:val="00DE51B9"/>
    <w:rsid w:val="00DE5F41"/>
    <w:rsid w:val="00E02892"/>
    <w:rsid w:val="00E04E74"/>
    <w:rsid w:val="00E1671E"/>
    <w:rsid w:val="00E16D4F"/>
    <w:rsid w:val="00E17AD0"/>
    <w:rsid w:val="00E2099B"/>
    <w:rsid w:val="00E2449F"/>
    <w:rsid w:val="00E27A70"/>
    <w:rsid w:val="00E36DC2"/>
    <w:rsid w:val="00E41361"/>
    <w:rsid w:val="00E4359D"/>
    <w:rsid w:val="00E50B00"/>
    <w:rsid w:val="00E552E3"/>
    <w:rsid w:val="00E62CD3"/>
    <w:rsid w:val="00E673C5"/>
    <w:rsid w:val="00E82F6F"/>
    <w:rsid w:val="00E95BC7"/>
    <w:rsid w:val="00E95E54"/>
    <w:rsid w:val="00EA6081"/>
    <w:rsid w:val="00EB0A0D"/>
    <w:rsid w:val="00EB2F7B"/>
    <w:rsid w:val="00EB6B5C"/>
    <w:rsid w:val="00ED5A06"/>
    <w:rsid w:val="00EE5585"/>
    <w:rsid w:val="00EE5B9F"/>
    <w:rsid w:val="00F22A4C"/>
    <w:rsid w:val="00F2466B"/>
    <w:rsid w:val="00F312D5"/>
    <w:rsid w:val="00F366EA"/>
    <w:rsid w:val="00F4001B"/>
    <w:rsid w:val="00F41AC3"/>
    <w:rsid w:val="00F44F47"/>
    <w:rsid w:val="00F53AC3"/>
    <w:rsid w:val="00F725A4"/>
    <w:rsid w:val="00F813A7"/>
    <w:rsid w:val="00F83C0D"/>
    <w:rsid w:val="00F90661"/>
    <w:rsid w:val="00FC2EF7"/>
    <w:rsid w:val="00FC75E4"/>
    <w:rsid w:val="00FD1D3B"/>
    <w:rsid w:val="00FF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9" fillcolor="#f9c">
      <v:fill color="#f9c"/>
      <v:stroke dashstyle="1 1" endcap="round"/>
      <o:colormru v:ext="edit" colors="#d0d0d0,blue,#039,#99f,#36f,#ddd"/>
    </o:shapedefaults>
    <o:shapelayout v:ext="edit">
      <o:idmap v:ext="edit" data="1"/>
    </o:shapelayout>
  </w:shapeDefaults>
  <w:decimalSymbol w:val="."/>
  <w:listSeparator w:val=","/>
  <w14:docId w14:val="3BE28BF4"/>
  <w15:chartTrackingRefBased/>
  <w15:docId w15:val="{17DD536B-1EDE-4827-A4B8-AFCB3C30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val="en-AU" w:eastAsia="en-US"/>
    </w:rPr>
  </w:style>
  <w:style w:type="paragraph" w:styleId="Heading1">
    <w:name w:val="heading 1"/>
    <w:aliases w:val="Chapter,Chapter1,Chapter2,Chapter11,Chapter3,Chapter12,Chapter21,Chapter111,Chapter4,Chapter13,Chapter22,Chapter112,Chapter31,Chapter121,Chapter211,Chapter1111,Chapter5,Chapter14,Chapter23,Chapter113,Chapter32,Chapter122,Chapter212,Chapter1112"/>
    <w:basedOn w:val="Normal"/>
    <w:next w:val="Normal"/>
    <w:qFormat/>
    <w:pPr>
      <w:keepNext/>
      <w:outlineLvl w:val="0"/>
    </w:pPr>
    <w:rPr>
      <w:rFonts w:ascii="Arial (W1)" w:hAnsi="Arial (W1)" w:cs="Arial"/>
      <w:b/>
      <w:bCs/>
      <w:color w:val="003399"/>
      <w:sz w:val="3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(W1)" w:hAnsi="Arial (W1)" w:cs="Arial"/>
      <w:color w:val="003399"/>
      <w:sz w:val="32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(W1)" w:hAnsi="Arial (W1)" w:cs="Arial"/>
      <w:color w:val="003399"/>
      <w:sz w:val="28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(W1)" w:hAnsi="Arial (W1)" w:cs="Arial"/>
      <w:b/>
      <w:bCs/>
      <w:i/>
      <w:iCs/>
      <w:color w:val="003399"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u w:val="single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i/>
      <w:iCs/>
      <w:lang w:val="en-US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Pr>
      <w:i/>
      <w:iCs/>
      <w:lang w:val="en-US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semiHidden/>
  </w:style>
  <w:style w:type="paragraph" w:styleId="BodyTextIndent">
    <w:name w:val="Body Text Indent"/>
    <w:basedOn w:val="Normal"/>
    <w:semiHidden/>
    <w:pPr>
      <w:ind w:left="720" w:hanging="720"/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semiHidden/>
    <w:pPr>
      <w:jc w:val="center"/>
    </w:pPr>
    <w:rPr>
      <w:rFonts w:cs="Arial"/>
      <w:b/>
      <w:sz w:val="20"/>
    </w:rPr>
  </w:style>
  <w:style w:type="paragraph" w:styleId="TOC2">
    <w:name w:val="toc 2"/>
    <w:basedOn w:val="Normal"/>
    <w:next w:val="Normal"/>
    <w:semiHidden/>
    <w:pPr>
      <w:spacing w:before="120" w:after="120"/>
      <w:ind w:left="284"/>
    </w:pPr>
    <w:rPr>
      <w:b/>
      <w:bCs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Cs/>
      <w:sz w:val="28"/>
      <w:szCs w:val="28"/>
    </w:rPr>
  </w:style>
  <w:style w:type="character" w:styleId="Hyperlink">
    <w:name w:val="Hyperlink"/>
    <w:semiHidden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3">
    <w:name w:val="toc 3"/>
    <w:basedOn w:val="Normal"/>
    <w:next w:val="Normal"/>
    <w:semiHidden/>
    <w:pPr>
      <w:spacing w:before="60" w:after="60"/>
      <w:ind w:left="567"/>
    </w:pPr>
    <w:rPr>
      <w:i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sz w:val="28"/>
      <w:lang w:val="en-US"/>
    </w:rPr>
  </w:style>
  <w:style w:type="paragraph" w:styleId="FootnoteText">
    <w:name w:val="footnote text"/>
    <w:basedOn w:val="Normal"/>
    <w:semiHidden/>
    <w:rsid w:val="00810A8C"/>
    <w:rPr>
      <w:sz w:val="20"/>
      <w:szCs w:val="20"/>
    </w:rPr>
  </w:style>
  <w:style w:type="character" w:styleId="FootnoteReference">
    <w:name w:val="footnote reference"/>
    <w:semiHidden/>
    <w:rsid w:val="00810A8C"/>
    <w:rPr>
      <w:vertAlign w:val="superscript"/>
    </w:rPr>
  </w:style>
  <w:style w:type="table" w:styleId="TableGrid">
    <w:name w:val="Table Grid"/>
    <w:basedOn w:val="TableNormal"/>
    <w:rsid w:val="00810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90B8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semiHidden/>
    <w:rsid w:val="00462A00"/>
    <w:rPr>
      <w:rFonts w:ascii="Arial" w:hAnsi="Arial"/>
      <w:i/>
      <w:iCs/>
      <w:sz w:val="22"/>
      <w:szCs w:val="24"/>
      <w:lang w:eastAsia="en-US"/>
    </w:rPr>
  </w:style>
  <w:style w:type="character" w:styleId="PlaceholderText">
    <w:name w:val="Placeholder Text"/>
    <w:uiPriority w:val="99"/>
    <w:semiHidden/>
    <w:rsid w:val="00324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Template\Word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F55C6-0C2D-4C39-8008-EC9F09E1C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Document Template</Template>
  <TotalTime>1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DBS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JIANG</dc:creator>
  <cp:keywords/>
  <dc:description/>
  <cp:lastModifiedBy>9265</cp:lastModifiedBy>
  <cp:revision>1</cp:revision>
  <cp:lastPrinted>2009-07-08T13:57:00Z</cp:lastPrinted>
  <dcterms:created xsi:type="dcterms:W3CDTF">2023-05-16T04:04:00Z</dcterms:created>
  <dcterms:modified xsi:type="dcterms:W3CDTF">2023-05-16T04:05:00Z</dcterms:modified>
  <cp:category/>
</cp:coreProperties>
</file>